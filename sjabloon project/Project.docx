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979"/>
      </w:tblGrid>
      <w:tr w:rsidR="004A4B73" w:rsidRPr="004A4B73" w14:paraId="18827D43" w14:textId="77777777" w:rsidTr="004A4B73">
        <w:tc>
          <w:tcPr>
            <w:tcW w:w="9212" w:type="dxa"/>
            <w:gridSpan w:val="2"/>
          </w:tcPr>
          <w:p w14:paraId="6D740F79" w14:textId="77777777" w:rsidR="004A4B73" w:rsidRPr="004A4B73" w:rsidRDefault="004A4B73" w:rsidP="00036B8F">
            <w:pPr>
              <w:jc w:val="center"/>
              <w:rPr>
                <w:sz w:val="72"/>
              </w:rPr>
            </w:pPr>
            <w:r w:rsidRPr="004A4B73">
              <w:rPr>
                <w:sz w:val="56"/>
              </w:rPr>
              <w:t xml:space="preserve">Project </w:t>
            </w:r>
            <w:r w:rsidR="00036B8F">
              <w:rPr>
                <w:sz w:val="56"/>
              </w:rPr>
              <w:t>&lt;&lt;naam project&gt;&gt;</w:t>
            </w:r>
          </w:p>
        </w:tc>
      </w:tr>
      <w:tr w:rsidR="004A4B73" w14:paraId="2953FBF2" w14:textId="77777777" w:rsidTr="004A4B73">
        <w:tc>
          <w:tcPr>
            <w:tcW w:w="9212" w:type="dxa"/>
            <w:gridSpan w:val="2"/>
          </w:tcPr>
          <w:p w14:paraId="610C20D2" w14:textId="77777777" w:rsidR="004A4B73" w:rsidRDefault="00036B8F" w:rsidP="004A4B73">
            <w:pPr>
              <w:jc w:val="center"/>
            </w:pPr>
            <w:r>
              <w:rPr>
                <w:sz w:val="96"/>
              </w:rPr>
              <w:t>&lt;&lt;naam document&gt;&gt;</w:t>
            </w:r>
          </w:p>
        </w:tc>
      </w:tr>
      <w:tr w:rsidR="004A4B73" w14:paraId="3A3B7911" w14:textId="77777777" w:rsidTr="004A4B73">
        <w:tc>
          <w:tcPr>
            <w:tcW w:w="9212" w:type="dxa"/>
            <w:gridSpan w:val="2"/>
            <w:tcBorders>
              <w:bottom w:val="single" w:sz="4" w:space="0" w:color="auto"/>
            </w:tcBorders>
          </w:tcPr>
          <w:p w14:paraId="15F53CB9" w14:textId="77777777" w:rsidR="004A4B73" w:rsidRDefault="004A4B73"/>
          <w:p w14:paraId="7C273575" w14:textId="77777777" w:rsidR="004A4B73" w:rsidRDefault="004A4B73"/>
          <w:p w14:paraId="073AC8D0" w14:textId="77777777" w:rsidR="004A4B73" w:rsidRDefault="004A4B73"/>
          <w:p w14:paraId="7536780D" w14:textId="77777777" w:rsidR="004A4B73" w:rsidRDefault="004A4B73"/>
          <w:p w14:paraId="45A8762B" w14:textId="77777777" w:rsidR="004A4B73" w:rsidRDefault="004A4B73"/>
          <w:p w14:paraId="6ACA3BBE" w14:textId="77777777" w:rsidR="004A4B73" w:rsidRDefault="004A4B73"/>
          <w:p w14:paraId="6B62C5FB" w14:textId="77777777" w:rsidR="004A4B73" w:rsidRDefault="004A4B73"/>
          <w:p w14:paraId="475225FE" w14:textId="77777777" w:rsidR="004A4B73" w:rsidRDefault="004A4B73"/>
          <w:p w14:paraId="35886C32" w14:textId="77777777" w:rsidR="004A4B73" w:rsidRDefault="004A4B73" w:rsidP="004A4B73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14A6E35" wp14:editId="2F72C285">
                  <wp:extent cx="4581525" cy="2848303"/>
                  <wp:effectExtent l="0" t="0" r="0" b="9525"/>
                  <wp:docPr id="1" name="Afbeelding 1" descr="This article is based on the free eBook &quot;Project Management: the CAM2P™ Model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is article is based on the free eBook &quot;Project Management: the CAM2P™ Model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848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AB9BB8" w14:textId="77777777" w:rsidR="004A4B73" w:rsidRDefault="004A4B73"/>
          <w:p w14:paraId="4B81CEB7" w14:textId="77777777" w:rsidR="004A4B73" w:rsidRDefault="004A4B73"/>
          <w:p w14:paraId="4DE41966" w14:textId="77777777" w:rsidR="004A4B73" w:rsidRDefault="004A4B73"/>
          <w:p w14:paraId="42AF2C81" w14:textId="77777777" w:rsidR="004A4B73" w:rsidRDefault="004A4B73"/>
          <w:p w14:paraId="554B3185" w14:textId="77777777" w:rsidR="004A4B73" w:rsidRDefault="004A4B73"/>
          <w:p w14:paraId="40B7A14B" w14:textId="77777777" w:rsidR="004A4B73" w:rsidRDefault="004A4B73"/>
          <w:p w14:paraId="5FB39C40" w14:textId="77777777" w:rsidR="004A4B73" w:rsidRDefault="004A4B73"/>
          <w:p w14:paraId="087E3392" w14:textId="77777777" w:rsidR="004A4B73" w:rsidRDefault="004A4B73"/>
          <w:p w14:paraId="6C8D263A" w14:textId="77777777" w:rsidR="004A4B73" w:rsidRDefault="004A4B73"/>
          <w:p w14:paraId="7E007621" w14:textId="77777777" w:rsidR="004A4B73" w:rsidRDefault="004A4B73"/>
          <w:p w14:paraId="72C0C1F4" w14:textId="77777777" w:rsidR="00036B8F" w:rsidRDefault="00036B8F"/>
          <w:p w14:paraId="67DD921E" w14:textId="77777777" w:rsidR="004A4B73" w:rsidRDefault="004A4B73"/>
        </w:tc>
      </w:tr>
      <w:tr w:rsidR="004A4B73" w:rsidRPr="004A4B73" w14:paraId="73162DB7" w14:textId="77777777" w:rsidTr="004A4B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57CC" w14:textId="77777777" w:rsidR="004A4B73" w:rsidRPr="004A4B73" w:rsidRDefault="004A4B73" w:rsidP="004A4B73">
            <w:pPr>
              <w:rPr>
                <w:sz w:val="28"/>
              </w:rPr>
            </w:pPr>
            <w:r w:rsidRPr="004A4B73">
              <w:rPr>
                <w:sz w:val="28"/>
              </w:rPr>
              <w:t>Klas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DFB0" w14:textId="276E14A4" w:rsidR="004A4B73" w:rsidRPr="004A4B73" w:rsidRDefault="00940CD6">
            <w:pPr>
              <w:rPr>
                <w:sz w:val="28"/>
              </w:rPr>
            </w:pPr>
            <w:r>
              <w:rPr>
                <w:sz w:val="28"/>
              </w:rPr>
              <w:t>Swd5</w:t>
            </w:r>
          </w:p>
        </w:tc>
      </w:tr>
      <w:tr w:rsidR="004A4B73" w:rsidRPr="004A4B73" w14:paraId="4A34CA9A" w14:textId="77777777" w:rsidTr="004A4B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A9F6" w14:textId="77777777" w:rsidR="004A4B73" w:rsidRPr="004A4B73" w:rsidRDefault="004A4B73">
            <w:pPr>
              <w:rPr>
                <w:sz w:val="28"/>
              </w:rPr>
            </w:pPr>
            <w:r w:rsidRPr="004A4B73">
              <w:rPr>
                <w:sz w:val="28"/>
              </w:rPr>
              <w:t>Projectgroep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0C2C" w14:textId="77777777" w:rsidR="004A4B73" w:rsidRPr="004A4B73" w:rsidRDefault="004A4B73">
            <w:pPr>
              <w:rPr>
                <w:sz w:val="28"/>
              </w:rPr>
            </w:pPr>
          </w:p>
        </w:tc>
      </w:tr>
      <w:tr w:rsidR="004A4B73" w:rsidRPr="004A4B73" w14:paraId="0519A002" w14:textId="77777777" w:rsidTr="004A4B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4EE2" w14:textId="77777777" w:rsidR="004A4B73" w:rsidRPr="004A4B73" w:rsidRDefault="004A4B73">
            <w:pPr>
              <w:rPr>
                <w:sz w:val="28"/>
              </w:rPr>
            </w:pPr>
            <w:r w:rsidRPr="004A4B73">
              <w:rPr>
                <w:sz w:val="28"/>
              </w:rPr>
              <w:t>Groepsleden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253E" w14:textId="77777777" w:rsidR="004A4B73" w:rsidRPr="004A4B73" w:rsidRDefault="004A4B73">
            <w:pPr>
              <w:rPr>
                <w:sz w:val="28"/>
              </w:rPr>
            </w:pPr>
          </w:p>
        </w:tc>
      </w:tr>
      <w:tr w:rsidR="004A4B73" w:rsidRPr="004A4B73" w14:paraId="38594B36" w14:textId="77777777" w:rsidTr="004A4B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1018" w14:textId="77777777" w:rsidR="004A4B73" w:rsidRPr="004A4B73" w:rsidRDefault="004A4B73">
            <w:pPr>
              <w:rPr>
                <w:sz w:val="28"/>
              </w:rPr>
            </w:pPr>
            <w:r w:rsidRPr="004A4B73">
              <w:rPr>
                <w:sz w:val="28"/>
              </w:rPr>
              <w:t>Docent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385F" w14:textId="77777777" w:rsidR="004A4B73" w:rsidRPr="004A4B73" w:rsidRDefault="004A4B73">
            <w:pPr>
              <w:rPr>
                <w:sz w:val="28"/>
              </w:rPr>
            </w:pPr>
          </w:p>
        </w:tc>
      </w:tr>
      <w:tr w:rsidR="004A4B73" w:rsidRPr="004A4B73" w14:paraId="6F81C442" w14:textId="77777777" w:rsidTr="004A4B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2105" w14:textId="77777777" w:rsidR="004A4B73" w:rsidRPr="004A4B73" w:rsidRDefault="004A4B73">
            <w:pPr>
              <w:rPr>
                <w:sz w:val="28"/>
              </w:rPr>
            </w:pPr>
            <w:r w:rsidRPr="004A4B73">
              <w:rPr>
                <w:sz w:val="28"/>
              </w:rPr>
              <w:t>Versie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4D2" w14:textId="42A5F42D" w:rsidR="004A4B73" w:rsidRPr="004A4B73" w:rsidRDefault="00940CD6">
            <w:pPr>
              <w:rPr>
                <w:sz w:val="28"/>
              </w:rPr>
            </w:pPr>
            <w:r>
              <w:rPr>
                <w:sz w:val="28"/>
              </w:rPr>
              <w:t>Game stars</w:t>
            </w:r>
          </w:p>
        </w:tc>
      </w:tr>
      <w:tr w:rsidR="0046784F" w:rsidRPr="004A4B73" w14:paraId="65FBA655" w14:textId="77777777" w:rsidTr="004A4B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0C1D" w14:textId="77777777" w:rsidR="0046784F" w:rsidRPr="004A4B73" w:rsidRDefault="0046784F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A35A" w14:textId="77777777" w:rsidR="0046784F" w:rsidRPr="004A4B73" w:rsidRDefault="0046784F">
            <w:pPr>
              <w:rPr>
                <w:sz w:val="28"/>
              </w:rPr>
            </w:pPr>
          </w:p>
        </w:tc>
      </w:tr>
    </w:tbl>
    <w:p w14:paraId="022907CA" w14:textId="77777777" w:rsidR="00036B8F" w:rsidRDefault="00036B8F">
      <w:pPr>
        <w:sectPr w:rsidR="00036B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0721176"/>
        <w:docPartObj>
          <w:docPartGallery w:val="Table of Contents"/>
          <w:docPartUnique/>
        </w:docPartObj>
      </w:sdtPr>
      <w:sdtEndPr/>
      <w:sdtContent>
        <w:p w14:paraId="7B1C7BFD" w14:textId="77777777" w:rsidR="008F6844" w:rsidRDefault="008F6844" w:rsidP="0070263B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0ECD8E2E" w14:textId="77777777" w:rsidR="0070263B" w:rsidRDefault="008F6844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6086" w:history="1">
            <w:r w:rsidR="0070263B" w:rsidRPr="004D3C8E">
              <w:rPr>
                <w:rStyle w:val="Hyperlink"/>
                <w:noProof/>
              </w:rPr>
              <w:t>1.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Orientatie en definitie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_Toc460396086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7ED42917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87" w:history="1">
            <w:r w:rsidR="0070263B" w:rsidRPr="004D3C8E">
              <w:rPr>
                <w:rStyle w:val="Hyperlink"/>
                <w:noProof/>
              </w:rPr>
              <w:t>1.1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Aanleiding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_Toc460396087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2C3941E8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88" w:history="1">
            <w:r w:rsidR="0070263B" w:rsidRPr="004D3C8E">
              <w:rPr>
                <w:rStyle w:val="Hyperlink"/>
                <w:noProof/>
              </w:rPr>
              <w:t>1.2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Projectopdracht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_Toc460396088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2BA22026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89" w:history="1">
            <w:r w:rsidR="0070263B" w:rsidRPr="004D3C8E">
              <w:rPr>
                <w:rStyle w:val="Hyperlink"/>
                <w:noProof/>
              </w:rPr>
              <w:t>1.3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Planning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_Toc460396089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05B8147F" w14:textId="77777777" w:rsidR="0070263B" w:rsidRDefault="00FB3EF7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460396090" w:history="1">
            <w:r w:rsidR="0070263B" w:rsidRPr="004D3C8E">
              <w:rPr>
                <w:rStyle w:val="Hyperlink"/>
                <w:noProof/>
              </w:rPr>
              <w:t>2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Ontwerp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_Toc460396090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4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01F6F294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91" w:history="1">
            <w:r w:rsidR="0070263B" w:rsidRPr="004D3C8E">
              <w:rPr>
                <w:rStyle w:val="Hyperlink"/>
                <w:noProof/>
              </w:rPr>
              <w:t>2.1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Inhoud van folder A (functioneel)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_Toc460396091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4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79C4D235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92" w:history="1">
            <w:r w:rsidR="0070263B" w:rsidRPr="004D3C8E">
              <w:rPr>
                <w:rStyle w:val="Hyperlink"/>
                <w:noProof/>
              </w:rPr>
              <w:t>2.2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Inhoud van folder B (functioneel)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_Toc460396092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4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0EC12F2C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93" w:history="1">
            <w:r w:rsidR="0070263B" w:rsidRPr="004D3C8E">
              <w:rPr>
                <w:rStyle w:val="Hyperlink"/>
                <w:noProof/>
              </w:rPr>
              <w:t>2.3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Vormgeving van de folder A (technisch)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_Toc460396093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4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243B7564" w14:textId="77777777" w:rsidR="0070263B" w:rsidRDefault="00FB3EF7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460396094" w:history="1">
            <w:r w:rsidR="0070263B" w:rsidRPr="004D3C8E">
              <w:rPr>
                <w:rStyle w:val="Hyperlink"/>
                <w:noProof/>
                <w:lang w:val="en-US"/>
              </w:rPr>
              <w:t>3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  <w:lang w:val="en-US"/>
              </w:rPr>
              <w:t>Realisatie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_Toc460396094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5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18133EF8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95" w:history="1">
            <w:r w:rsidR="0070263B" w:rsidRPr="004D3C8E">
              <w:rPr>
                <w:rStyle w:val="Hyperlink"/>
                <w:noProof/>
                <w:lang w:val="en-US"/>
              </w:rPr>
              <w:t>3.1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  <w:lang w:val="en-US"/>
              </w:rPr>
              <w:t>Folder A – De opleiding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_Toc460396095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5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35636811" w14:textId="77777777" w:rsidR="0070263B" w:rsidRDefault="00FB3EF7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96" w:history="1">
            <w:r w:rsidR="0070263B" w:rsidRPr="004D3C8E">
              <w:rPr>
                <w:rStyle w:val="Hyperlink"/>
                <w:noProof/>
                <w:lang w:val="en-US"/>
              </w:rPr>
              <w:t>3.2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  <w:lang w:val="en-US"/>
              </w:rPr>
              <w:t>Folder B -  Het vak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_Toc460396096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5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419C21F4" w14:textId="77777777" w:rsidR="0070263B" w:rsidRDefault="00FB3EF7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460396097" w:history="1">
            <w:r w:rsidR="0070263B" w:rsidRPr="004D3C8E">
              <w:rPr>
                <w:rStyle w:val="Hyperlink"/>
                <w:noProof/>
              </w:rPr>
              <w:t>4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70263B" w:rsidRPr="004D3C8E">
              <w:rPr>
                <w:rStyle w:val="Hyperlink"/>
                <w:noProof/>
              </w:rPr>
              <w:t>Evaluatie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_Toc460396097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6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1DCF55F3" w14:textId="77777777" w:rsidR="0070263B" w:rsidRDefault="00FB3EF7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460396098" w:history="1">
            <w:r w:rsidR="0070263B" w:rsidRPr="004D3C8E">
              <w:rPr>
                <w:rStyle w:val="Hyperlink"/>
                <w:noProof/>
              </w:rPr>
              <w:t>Bijlagen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_Toc460396098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70263B">
              <w:rPr>
                <w:noProof/>
                <w:webHidden/>
              </w:rPr>
              <w:t>7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14:paraId="3621099E" w14:textId="77777777" w:rsidR="008F6844" w:rsidRDefault="008F6844">
          <w:r>
            <w:rPr>
              <w:b/>
              <w:bCs/>
            </w:rPr>
            <w:fldChar w:fldCharType="end"/>
          </w:r>
        </w:p>
      </w:sdtContent>
    </w:sdt>
    <w:p w14:paraId="2C7AD109" w14:textId="77777777" w:rsidR="00036B8F" w:rsidRDefault="00036B8F">
      <w:pPr>
        <w:sectPr w:rsidR="00036B8F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B2098D" w14:textId="77777777" w:rsidR="00036B8F" w:rsidRDefault="0046784F" w:rsidP="0046784F">
      <w:pPr>
        <w:pStyle w:val="Kop1"/>
        <w:numPr>
          <w:ilvl w:val="0"/>
          <w:numId w:val="8"/>
        </w:numPr>
      </w:pPr>
      <w:bookmarkStart w:id="0" w:name="_Toc460396086"/>
      <w:proofErr w:type="spellStart"/>
      <w:r>
        <w:lastRenderedPageBreak/>
        <w:t>Orientatie</w:t>
      </w:r>
      <w:proofErr w:type="spellEnd"/>
      <w:r>
        <w:t xml:space="preserve"> en definitie</w:t>
      </w:r>
      <w:bookmarkEnd w:id="0"/>
    </w:p>
    <w:p w14:paraId="0F256AC6" w14:textId="77777777" w:rsidR="00036B8F" w:rsidRDefault="00036B8F">
      <w:pPr>
        <w:rPr>
          <w:i/>
        </w:rPr>
      </w:pPr>
    </w:p>
    <w:p w14:paraId="297DEDD8" w14:textId="77777777" w:rsidR="0046784F" w:rsidRDefault="00C57C40" w:rsidP="0046784F">
      <w:pPr>
        <w:pStyle w:val="Kop2"/>
        <w:numPr>
          <w:ilvl w:val="1"/>
          <w:numId w:val="10"/>
        </w:numPr>
      </w:pPr>
      <w:proofErr w:type="spellStart"/>
      <w:r>
        <w:t>Orientatie</w:t>
      </w:r>
      <w:proofErr w:type="spellEnd"/>
    </w:p>
    <w:p w14:paraId="5F1A4EFC" w14:textId="22D460D9" w:rsidR="008F6844" w:rsidRDefault="0046784F" w:rsidP="0046784F">
      <w:r>
        <w:t xml:space="preserve">[Beschrijf hier de </w:t>
      </w:r>
      <w:proofErr w:type="spellStart"/>
      <w:r w:rsidR="00C57C40">
        <w:t>orientatie</w:t>
      </w:r>
      <w:proofErr w:type="spellEnd"/>
      <w:r>
        <w:t xml:space="preserve"> </w:t>
      </w:r>
      <w:r w:rsidR="00C57C40">
        <w:t>bij</w:t>
      </w:r>
      <w:r>
        <w:t xml:space="preserve"> het maken van de</w:t>
      </w:r>
      <w:r w:rsidR="00C46527">
        <w:t xml:space="preserve"> website</w:t>
      </w:r>
      <w:r w:rsidR="00C57C40">
        <w:t>. Hiervoor gebruik je het interviewverslag</w:t>
      </w:r>
      <w:r w:rsidR="00C46527">
        <w:t xml:space="preserve">en vergelijkbare </w:t>
      </w:r>
      <w:r w:rsidR="009803CA">
        <w:t xml:space="preserve">websites </w:t>
      </w:r>
      <w:r>
        <w:t>]</w:t>
      </w:r>
    </w:p>
    <w:p w14:paraId="0F54F962" w14:textId="77777777" w:rsidR="0046784F" w:rsidRDefault="0046784F"/>
    <w:p w14:paraId="49EFE44A" w14:textId="77777777" w:rsidR="0046784F" w:rsidRDefault="0046784F" w:rsidP="0046784F">
      <w:pPr>
        <w:pStyle w:val="Kop2"/>
        <w:numPr>
          <w:ilvl w:val="1"/>
          <w:numId w:val="10"/>
        </w:numPr>
      </w:pPr>
      <w:bookmarkStart w:id="1" w:name="_Toc460396088"/>
      <w:r>
        <w:t>Projectopdracht</w:t>
      </w:r>
      <w:bookmarkEnd w:id="1"/>
    </w:p>
    <w:p w14:paraId="1315D3DC" w14:textId="77777777" w:rsidR="0046784F" w:rsidRDefault="0046784F" w:rsidP="0046784F">
      <w:r>
        <w:t>[Beschrijf hier zo beknopt mogelijk wat de opdracht inhoudt]</w:t>
      </w:r>
    </w:p>
    <w:p w14:paraId="476D64C1" w14:textId="77777777" w:rsidR="00C57C40" w:rsidRDefault="00C57C40" w:rsidP="0046784F"/>
    <w:p w14:paraId="4ABF250B" w14:textId="77777777" w:rsidR="00C57C40" w:rsidRDefault="00C57C40" w:rsidP="00C57C40">
      <w:pPr>
        <w:pStyle w:val="Kop2"/>
        <w:numPr>
          <w:ilvl w:val="1"/>
          <w:numId w:val="10"/>
        </w:numPr>
      </w:pPr>
      <w:r>
        <w:t>Planning</w:t>
      </w:r>
    </w:p>
    <w:p w14:paraId="21FCE42D" w14:textId="77777777" w:rsidR="00C57C40" w:rsidRPr="00C57C40" w:rsidRDefault="001B5029" w:rsidP="00C57C40">
      <w:r>
        <w:t>[data in overleg met projectleider aanpassen, indien nodig]</w:t>
      </w:r>
    </w:p>
    <w:tbl>
      <w:tblPr>
        <w:tblStyle w:val="Tabelraster"/>
        <w:tblW w:w="0" w:type="auto"/>
        <w:tblInd w:w="-113" w:type="dxa"/>
        <w:tblLook w:val="04A0" w:firstRow="1" w:lastRow="0" w:firstColumn="1" w:lastColumn="0" w:noHBand="0" w:noVBand="1"/>
      </w:tblPr>
      <w:tblGrid>
        <w:gridCol w:w="1101"/>
        <w:gridCol w:w="2693"/>
        <w:gridCol w:w="2908"/>
        <w:gridCol w:w="1374"/>
        <w:gridCol w:w="1099"/>
      </w:tblGrid>
      <w:tr w:rsidR="00C57C40" w:rsidRPr="00C57C40" w14:paraId="67B552C8" w14:textId="77777777" w:rsidTr="001B5029">
        <w:tc>
          <w:tcPr>
            <w:tcW w:w="1101" w:type="dxa"/>
          </w:tcPr>
          <w:p w14:paraId="7DCA4944" w14:textId="77777777" w:rsidR="00C57C40" w:rsidRPr="00C57C40" w:rsidRDefault="00C57C40" w:rsidP="00C57C40">
            <w:pPr>
              <w:pStyle w:val="Lijstalinea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5469BB60" w14:textId="77777777" w:rsidR="00C57C40" w:rsidRPr="00C57C40" w:rsidRDefault="00C57C40" w:rsidP="00C57C40">
            <w:pPr>
              <w:pStyle w:val="Lijstalinea"/>
              <w:ind w:left="0"/>
              <w:rPr>
                <w:b/>
                <w:bCs/>
                <w:sz w:val="20"/>
                <w:szCs w:val="20"/>
              </w:rPr>
            </w:pPr>
            <w:r w:rsidRPr="00C57C40">
              <w:rPr>
                <w:b/>
                <w:bCs/>
                <w:sz w:val="20"/>
                <w:szCs w:val="20"/>
              </w:rPr>
              <w:t>Onderdeel</w:t>
            </w:r>
          </w:p>
        </w:tc>
        <w:tc>
          <w:tcPr>
            <w:tcW w:w="2908" w:type="dxa"/>
          </w:tcPr>
          <w:p w14:paraId="77462D82" w14:textId="77777777" w:rsidR="00C57C40" w:rsidRPr="00C57C40" w:rsidRDefault="001B5029" w:rsidP="00C57C40">
            <w:pPr>
              <w:pStyle w:val="Lijstalinea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Uitgevoerd door: </w:t>
            </w:r>
          </w:p>
        </w:tc>
        <w:tc>
          <w:tcPr>
            <w:tcW w:w="1374" w:type="dxa"/>
          </w:tcPr>
          <w:p w14:paraId="5A4CDA0C" w14:textId="77777777" w:rsidR="00C57C40" w:rsidRPr="00C57C40" w:rsidRDefault="001B5029" w:rsidP="00C57C40">
            <w:pPr>
              <w:pStyle w:val="Lijstalinea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 voltooien voor:</w:t>
            </w:r>
          </w:p>
        </w:tc>
        <w:tc>
          <w:tcPr>
            <w:tcW w:w="1099" w:type="dxa"/>
          </w:tcPr>
          <w:p w14:paraId="5155E815" w14:textId="77777777" w:rsidR="00C57C40" w:rsidRPr="00C57C40" w:rsidRDefault="00C57C40" w:rsidP="00C57C40">
            <w:pPr>
              <w:pStyle w:val="Lijstalinea"/>
              <w:ind w:left="0"/>
              <w:rPr>
                <w:b/>
                <w:bCs/>
                <w:sz w:val="20"/>
                <w:szCs w:val="20"/>
              </w:rPr>
            </w:pPr>
            <w:r w:rsidRPr="00C57C40">
              <w:rPr>
                <w:b/>
                <w:bCs/>
                <w:sz w:val="20"/>
                <w:szCs w:val="20"/>
              </w:rPr>
              <w:t>Voltooid?</w:t>
            </w:r>
          </w:p>
        </w:tc>
      </w:tr>
      <w:tr w:rsidR="00C57C40" w:rsidRPr="00C57C40" w14:paraId="71339A07" w14:textId="77777777" w:rsidTr="001B5029">
        <w:tc>
          <w:tcPr>
            <w:tcW w:w="1101" w:type="dxa"/>
          </w:tcPr>
          <w:p w14:paraId="3235A4BD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Orientatie</w:t>
            </w:r>
            <w:proofErr w:type="spellEnd"/>
          </w:p>
        </w:tc>
        <w:tc>
          <w:tcPr>
            <w:tcW w:w="2693" w:type="dxa"/>
          </w:tcPr>
          <w:p w14:paraId="4EFDB795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  <w:r w:rsidRPr="00C57C40">
              <w:rPr>
                <w:sz w:val="20"/>
                <w:szCs w:val="20"/>
              </w:rPr>
              <w:t>Interview voorbereiden</w:t>
            </w:r>
          </w:p>
        </w:tc>
        <w:tc>
          <w:tcPr>
            <w:tcW w:w="2908" w:type="dxa"/>
          </w:tcPr>
          <w:p w14:paraId="7678AF8F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0EF3F863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7/9/2021</w:t>
            </w:r>
          </w:p>
        </w:tc>
        <w:tc>
          <w:tcPr>
            <w:tcW w:w="1099" w:type="dxa"/>
          </w:tcPr>
          <w:p w14:paraId="408CB61F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505290D2" w14:textId="77777777" w:rsidTr="001B5029">
        <w:tc>
          <w:tcPr>
            <w:tcW w:w="1101" w:type="dxa"/>
          </w:tcPr>
          <w:p w14:paraId="63A8E56B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17622D8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  <w:r w:rsidRPr="00C57C40">
              <w:rPr>
                <w:sz w:val="20"/>
                <w:szCs w:val="20"/>
              </w:rPr>
              <w:t>Interview uitvoeren</w:t>
            </w:r>
          </w:p>
        </w:tc>
        <w:tc>
          <w:tcPr>
            <w:tcW w:w="2908" w:type="dxa"/>
          </w:tcPr>
          <w:p w14:paraId="0C23A4AB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4E70F2B0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7/9/2021</w:t>
            </w:r>
          </w:p>
        </w:tc>
        <w:tc>
          <w:tcPr>
            <w:tcW w:w="1099" w:type="dxa"/>
          </w:tcPr>
          <w:p w14:paraId="5E1B171D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275B5DBA" w14:textId="77777777" w:rsidTr="001B5029">
        <w:tc>
          <w:tcPr>
            <w:tcW w:w="1101" w:type="dxa"/>
          </w:tcPr>
          <w:p w14:paraId="0A8AA79A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44C7439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  <w:r w:rsidRPr="00C57C40">
              <w:rPr>
                <w:sz w:val="20"/>
                <w:szCs w:val="20"/>
              </w:rPr>
              <w:t>Interview verslag maken</w:t>
            </w:r>
          </w:p>
        </w:tc>
        <w:tc>
          <w:tcPr>
            <w:tcW w:w="2908" w:type="dxa"/>
          </w:tcPr>
          <w:p w14:paraId="041367CE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77820D0B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10/9/2021</w:t>
            </w:r>
          </w:p>
        </w:tc>
        <w:tc>
          <w:tcPr>
            <w:tcW w:w="1099" w:type="dxa"/>
          </w:tcPr>
          <w:p w14:paraId="533B5C93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04D7657D" w14:textId="77777777" w:rsidTr="001B5029">
        <w:tc>
          <w:tcPr>
            <w:tcW w:w="1101" w:type="dxa"/>
          </w:tcPr>
          <w:p w14:paraId="772778BE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Definitie</w:t>
            </w:r>
          </w:p>
        </w:tc>
        <w:tc>
          <w:tcPr>
            <w:tcW w:w="2693" w:type="dxa"/>
          </w:tcPr>
          <w:p w14:paraId="404FF880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Projectopdracht maken</w:t>
            </w:r>
          </w:p>
        </w:tc>
        <w:tc>
          <w:tcPr>
            <w:tcW w:w="2908" w:type="dxa"/>
          </w:tcPr>
          <w:p w14:paraId="56FD1A7E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46EE455D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10/9/2021</w:t>
            </w:r>
          </w:p>
        </w:tc>
        <w:tc>
          <w:tcPr>
            <w:tcW w:w="1099" w:type="dxa"/>
          </w:tcPr>
          <w:p w14:paraId="3DE7E8B6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09F539D2" w14:textId="77777777" w:rsidTr="001B5029">
        <w:tc>
          <w:tcPr>
            <w:tcW w:w="1101" w:type="dxa"/>
          </w:tcPr>
          <w:p w14:paraId="565D17F1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C6C66D8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 afmaken</w:t>
            </w:r>
          </w:p>
        </w:tc>
        <w:tc>
          <w:tcPr>
            <w:tcW w:w="2908" w:type="dxa"/>
          </w:tcPr>
          <w:p w14:paraId="75B254B1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5567FD8A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10/9/2021</w:t>
            </w:r>
          </w:p>
        </w:tc>
        <w:tc>
          <w:tcPr>
            <w:tcW w:w="1099" w:type="dxa"/>
          </w:tcPr>
          <w:p w14:paraId="11767F10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40CDB044" w14:textId="77777777" w:rsidTr="001B5029">
        <w:tc>
          <w:tcPr>
            <w:tcW w:w="1101" w:type="dxa"/>
          </w:tcPr>
          <w:p w14:paraId="1FB7D8D3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Ontwerp</w:t>
            </w:r>
          </w:p>
        </w:tc>
        <w:tc>
          <w:tcPr>
            <w:tcW w:w="2693" w:type="dxa"/>
          </w:tcPr>
          <w:p w14:paraId="6B05DE95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Inhoud folder A  maken</w:t>
            </w:r>
          </w:p>
        </w:tc>
        <w:tc>
          <w:tcPr>
            <w:tcW w:w="2908" w:type="dxa"/>
          </w:tcPr>
          <w:p w14:paraId="5B38E25A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30508A03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13/9/2021</w:t>
            </w:r>
          </w:p>
        </w:tc>
        <w:tc>
          <w:tcPr>
            <w:tcW w:w="1099" w:type="dxa"/>
          </w:tcPr>
          <w:p w14:paraId="1CCB5D79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419755D9" w14:textId="77777777" w:rsidTr="001B5029">
        <w:tc>
          <w:tcPr>
            <w:tcW w:w="1101" w:type="dxa"/>
          </w:tcPr>
          <w:p w14:paraId="2DEFFB38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A855700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Inhoud folder B maken</w:t>
            </w:r>
          </w:p>
        </w:tc>
        <w:tc>
          <w:tcPr>
            <w:tcW w:w="2908" w:type="dxa"/>
          </w:tcPr>
          <w:p w14:paraId="18679C07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59D98A23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13/9/2021</w:t>
            </w:r>
          </w:p>
        </w:tc>
        <w:tc>
          <w:tcPr>
            <w:tcW w:w="1099" w:type="dxa"/>
          </w:tcPr>
          <w:p w14:paraId="09955981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6D5C8E" w:rsidRPr="00C57C40" w14:paraId="4D89C672" w14:textId="77777777" w:rsidTr="001B5029">
        <w:tc>
          <w:tcPr>
            <w:tcW w:w="1101" w:type="dxa"/>
          </w:tcPr>
          <w:p w14:paraId="65C53135" w14:textId="77777777" w:rsidR="006D5C8E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8FDB41D" w14:textId="77777777" w:rsidR="006D5C8E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Vormgeving beide folders bespreken.</w:t>
            </w:r>
          </w:p>
        </w:tc>
        <w:tc>
          <w:tcPr>
            <w:tcW w:w="2908" w:type="dxa"/>
          </w:tcPr>
          <w:p w14:paraId="17F3B207" w14:textId="77777777" w:rsidR="006D5C8E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7B0162D3" w14:textId="77777777" w:rsidR="006D5C8E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13/9/2021</w:t>
            </w:r>
          </w:p>
        </w:tc>
        <w:tc>
          <w:tcPr>
            <w:tcW w:w="1099" w:type="dxa"/>
          </w:tcPr>
          <w:p w14:paraId="7F391FE6" w14:textId="77777777" w:rsidR="006D5C8E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0DD94032" w14:textId="77777777" w:rsidTr="001B5029">
        <w:tc>
          <w:tcPr>
            <w:tcW w:w="1101" w:type="dxa"/>
          </w:tcPr>
          <w:p w14:paraId="398EE20D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3982D002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Vormgeving folder A maken</w:t>
            </w:r>
          </w:p>
        </w:tc>
        <w:tc>
          <w:tcPr>
            <w:tcW w:w="2908" w:type="dxa"/>
          </w:tcPr>
          <w:p w14:paraId="6A72BAE9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4E7962D9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A3EC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/9/2021</w:t>
            </w:r>
          </w:p>
        </w:tc>
        <w:tc>
          <w:tcPr>
            <w:tcW w:w="1099" w:type="dxa"/>
          </w:tcPr>
          <w:p w14:paraId="21D1EF62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60954F17" w14:textId="77777777" w:rsidTr="001B5029">
        <w:tc>
          <w:tcPr>
            <w:tcW w:w="1101" w:type="dxa"/>
          </w:tcPr>
          <w:p w14:paraId="62807D7A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65A9DD0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Vormgeving folder B maken</w:t>
            </w:r>
          </w:p>
        </w:tc>
        <w:tc>
          <w:tcPr>
            <w:tcW w:w="2908" w:type="dxa"/>
          </w:tcPr>
          <w:p w14:paraId="0D65355E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7EBD13E9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A3EC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/9/2021</w:t>
            </w:r>
          </w:p>
        </w:tc>
        <w:tc>
          <w:tcPr>
            <w:tcW w:w="1099" w:type="dxa"/>
          </w:tcPr>
          <w:p w14:paraId="36B1DDC3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78B12228" w14:textId="77777777" w:rsidTr="001B5029">
        <w:tc>
          <w:tcPr>
            <w:tcW w:w="1101" w:type="dxa"/>
          </w:tcPr>
          <w:p w14:paraId="5B08099C" w14:textId="77777777" w:rsidR="00C57C40" w:rsidRPr="00C57C40" w:rsidRDefault="006D5C8E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Realisatie</w:t>
            </w:r>
          </w:p>
        </w:tc>
        <w:tc>
          <w:tcPr>
            <w:tcW w:w="2693" w:type="dxa"/>
          </w:tcPr>
          <w:p w14:paraId="5E6580DC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D5C8E">
              <w:rPr>
                <w:sz w:val="20"/>
                <w:szCs w:val="20"/>
              </w:rPr>
              <w:t xml:space="preserve">older A </w:t>
            </w:r>
            <w:r>
              <w:rPr>
                <w:sz w:val="20"/>
                <w:szCs w:val="20"/>
              </w:rPr>
              <w:t>maken</w:t>
            </w:r>
          </w:p>
        </w:tc>
        <w:tc>
          <w:tcPr>
            <w:tcW w:w="2908" w:type="dxa"/>
          </w:tcPr>
          <w:p w14:paraId="770D53EE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5559D3C3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099" w:type="dxa"/>
          </w:tcPr>
          <w:p w14:paraId="721DB4E1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6B2F3CC8" w14:textId="77777777" w:rsidTr="001B5029">
        <w:tc>
          <w:tcPr>
            <w:tcW w:w="1101" w:type="dxa"/>
          </w:tcPr>
          <w:p w14:paraId="3E7853A4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92D7ED7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Folder</w:t>
            </w:r>
            <w:r w:rsidR="006D5C8E">
              <w:rPr>
                <w:sz w:val="20"/>
                <w:szCs w:val="20"/>
              </w:rPr>
              <w:t xml:space="preserve"> B </w:t>
            </w:r>
            <w:r>
              <w:rPr>
                <w:sz w:val="20"/>
                <w:szCs w:val="20"/>
              </w:rPr>
              <w:t>maken</w:t>
            </w:r>
          </w:p>
        </w:tc>
        <w:tc>
          <w:tcPr>
            <w:tcW w:w="2908" w:type="dxa"/>
          </w:tcPr>
          <w:p w14:paraId="5167C3CA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14CEF361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099" w:type="dxa"/>
          </w:tcPr>
          <w:p w14:paraId="625B7F4B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143C48B2" w14:textId="77777777" w:rsidTr="001B5029">
        <w:tc>
          <w:tcPr>
            <w:tcW w:w="1101" w:type="dxa"/>
          </w:tcPr>
          <w:p w14:paraId="0E3BAB03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21C4A5D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Folder A testen</w:t>
            </w:r>
          </w:p>
        </w:tc>
        <w:tc>
          <w:tcPr>
            <w:tcW w:w="2908" w:type="dxa"/>
          </w:tcPr>
          <w:p w14:paraId="325D9512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4B2CB1B9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099" w:type="dxa"/>
          </w:tcPr>
          <w:p w14:paraId="0CAAEC6A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C57C40" w:rsidRPr="00C57C40" w14:paraId="7232B6B3" w14:textId="77777777" w:rsidTr="001B5029">
        <w:tc>
          <w:tcPr>
            <w:tcW w:w="1101" w:type="dxa"/>
          </w:tcPr>
          <w:p w14:paraId="67BD9241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EA0AD4A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Folder B testen </w:t>
            </w:r>
          </w:p>
        </w:tc>
        <w:tc>
          <w:tcPr>
            <w:tcW w:w="2908" w:type="dxa"/>
          </w:tcPr>
          <w:p w14:paraId="2524DC62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12274FAE" w14:textId="77777777" w:rsidR="00C57C40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099" w:type="dxa"/>
          </w:tcPr>
          <w:p w14:paraId="092882E8" w14:textId="77777777" w:rsidR="00C57C40" w:rsidRPr="00C57C40" w:rsidRDefault="00C57C40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1B5029" w:rsidRPr="00C57C40" w14:paraId="30578E63" w14:textId="77777777" w:rsidTr="001B5029">
        <w:tc>
          <w:tcPr>
            <w:tcW w:w="1101" w:type="dxa"/>
          </w:tcPr>
          <w:p w14:paraId="1E97E89E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Opleveren</w:t>
            </w:r>
          </w:p>
        </w:tc>
        <w:tc>
          <w:tcPr>
            <w:tcW w:w="2693" w:type="dxa"/>
          </w:tcPr>
          <w:p w14:paraId="44C3A4FA" w14:textId="77777777" w:rsidR="001B5029" w:rsidRDefault="00AA3EC4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Presentatie maken</w:t>
            </w:r>
            <w:r w:rsidR="001B502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08" w:type="dxa"/>
          </w:tcPr>
          <w:p w14:paraId="209CF1C6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3FF4026F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A3EC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/9/2021</w:t>
            </w:r>
          </w:p>
        </w:tc>
        <w:tc>
          <w:tcPr>
            <w:tcW w:w="1099" w:type="dxa"/>
          </w:tcPr>
          <w:p w14:paraId="0F0E3D6F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AA3EC4" w:rsidRPr="00C57C40" w14:paraId="38C4FA43" w14:textId="77777777" w:rsidTr="001B5029">
        <w:tc>
          <w:tcPr>
            <w:tcW w:w="1101" w:type="dxa"/>
          </w:tcPr>
          <w:p w14:paraId="29FE353F" w14:textId="77777777" w:rsidR="00AA3EC4" w:rsidRDefault="00AA3EC4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84D7E17" w14:textId="77777777" w:rsidR="00AA3EC4" w:rsidRDefault="00AA3EC4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Presentatie houden</w:t>
            </w:r>
          </w:p>
        </w:tc>
        <w:tc>
          <w:tcPr>
            <w:tcW w:w="2908" w:type="dxa"/>
          </w:tcPr>
          <w:p w14:paraId="6FEB07C7" w14:textId="77777777" w:rsidR="00AA3EC4" w:rsidRPr="00C57C40" w:rsidRDefault="00AA3EC4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26964BD0" w14:textId="77777777" w:rsidR="00AA3EC4" w:rsidRDefault="00AA3EC4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099" w:type="dxa"/>
          </w:tcPr>
          <w:p w14:paraId="6EE74167" w14:textId="77777777" w:rsidR="00AA3EC4" w:rsidRPr="00C57C40" w:rsidRDefault="00AA3EC4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  <w:tr w:rsidR="001B5029" w:rsidRPr="00C57C40" w14:paraId="607C73E4" w14:textId="77777777" w:rsidTr="001B5029">
        <w:tc>
          <w:tcPr>
            <w:tcW w:w="1101" w:type="dxa"/>
          </w:tcPr>
          <w:p w14:paraId="77C1C144" w14:textId="77777777" w:rsidR="001B5029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Evaluatie</w:t>
            </w:r>
          </w:p>
        </w:tc>
        <w:tc>
          <w:tcPr>
            <w:tcW w:w="2693" w:type="dxa"/>
          </w:tcPr>
          <w:p w14:paraId="5F20413E" w14:textId="77777777" w:rsidR="001B5029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Schrijven van een evaluatie</w:t>
            </w:r>
          </w:p>
        </w:tc>
        <w:tc>
          <w:tcPr>
            <w:tcW w:w="2908" w:type="dxa"/>
          </w:tcPr>
          <w:p w14:paraId="7373C4F5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3B57D840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099" w:type="dxa"/>
          </w:tcPr>
          <w:p w14:paraId="340FE2CC" w14:textId="77777777" w:rsidR="001B5029" w:rsidRPr="00C57C40" w:rsidRDefault="001B5029" w:rsidP="00C57C40">
            <w:pPr>
              <w:pStyle w:val="Lijstalinea"/>
              <w:ind w:left="0"/>
              <w:rPr>
                <w:sz w:val="20"/>
                <w:szCs w:val="20"/>
              </w:rPr>
            </w:pPr>
          </w:p>
        </w:tc>
      </w:tr>
    </w:tbl>
    <w:p w14:paraId="2176CC1E" w14:textId="77777777" w:rsidR="00C57C40" w:rsidRPr="00C57C40" w:rsidRDefault="00C57C40" w:rsidP="00C57C40">
      <w:pPr>
        <w:pStyle w:val="Lijstalinea"/>
      </w:pPr>
    </w:p>
    <w:p w14:paraId="65817004" w14:textId="77777777" w:rsidR="00DE2D58" w:rsidRDefault="00DE2D58" w:rsidP="0046784F"/>
    <w:p w14:paraId="31B3307B" w14:textId="77777777" w:rsidR="0046784F" w:rsidRDefault="0046784F">
      <w:r>
        <w:br w:type="page"/>
      </w:r>
    </w:p>
    <w:p w14:paraId="028A58D2" w14:textId="77777777" w:rsidR="000D226D" w:rsidRPr="007C5B1A" w:rsidRDefault="000D226D">
      <w:pPr>
        <w:rPr>
          <w:color w:val="215868" w:themeColor="accent5" w:themeShade="80"/>
        </w:rPr>
      </w:pPr>
    </w:p>
    <w:p w14:paraId="3126AB54" w14:textId="4890C76C" w:rsidR="00295E0E" w:rsidRPr="007C5B1A" w:rsidRDefault="00085EBC">
      <w:pPr>
        <w:rPr>
          <w:color w:val="548DD4" w:themeColor="text2" w:themeTint="99"/>
          <w:sz w:val="40"/>
          <w:szCs w:val="40"/>
        </w:rPr>
      </w:pPr>
      <w:proofErr w:type="spellStart"/>
      <w:r w:rsidRPr="007C5B1A">
        <w:rPr>
          <w:color w:val="548DD4" w:themeColor="text2" w:themeTint="99"/>
          <w:sz w:val="40"/>
          <w:szCs w:val="40"/>
        </w:rPr>
        <w:t>Use</w:t>
      </w:r>
      <w:proofErr w:type="spellEnd"/>
      <w:r w:rsidRPr="007C5B1A">
        <w:rPr>
          <w:color w:val="548DD4" w:themeColor="text2" w:themeTint="99"/>
          <w:sz w:val="40"/>
          <w:szCs w:val="40"/>
        </w:rPr>
        <w:t xml:space="preserve"> case diagram </w:t>
      </w:r>
    </w:p>
    <w:p w14:paraId="4F99C59F" w14:textId="0440486A" w:rsidR="000D226D" w:rsidRDefault="000D226D">
      <w:r>
        <w:t xml:space="preserve">Schetsmaking voor je klant voor alle functies </w:t>
      </w:r>
    </w:p>
    <w:p w14:paraId="4257AF28" w14:textId="77777777" w:rsidR="0046784F" w:rsidRDefault="0046784F" w:rsidP="0046784F">
      <w:pPr>
        <w:pStyle w:val="Kop1"/>
      </w:pPr>
      <w:bookmarkStart w:id="2" w:name="_Toc460396090"/>
      <w:r>
        <w:t>Ontwerp</w:t>
      </w:r>
      <w:bookmarkEnd w:id="2"/>
    </w:p>
    <w:p w14:paraId="38E76E85" w14:textId="77777777" w:rsidR="00477842" w:rsidRDefault="00477842" w:rsidP="00477842"/>
    <w:p w14:paraId="2187A7C1" w14:textId="7D6FC178" w:rsidR="00477842" w:rsidRDefault="00477842" w:rsidP="00477842">
      <w:pPr>
        <w:pStyle w:val="Kop2"/>
      </w:pPr>
      <w:bookmarkStart w:id="3" w:name="_Toc460396091"/>
      <w:r>
        <w:t xml:space="preserve">Inhoud van </w:t>
      </w:r>
      <w:r w:rsidR="00F26A4A">
        <w:t xml:space="preserve">homepage </w:t>
      </w:r>
      <w:r w:rsidR="009405A2">
        <w:t>A</w:t>
      </w:r>
      <w:r>
        <w:t xml:space="preserve"> (functioneel)</w:t>
      </w:r>
      <w:bookmarkEnd w:id="3"/>
    </w:p>
    <w:p w14:paraId="6C3B5CDF" w14:textId="77777777" w:rsidR="00477842" w:rsidRDefault="00477842" w:rsidP="004778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2"/>
        <w:gridCol w:w="4229"/>
        <w:gridCol w:w="4021"/>
      </w:tblGrid>
      <w:tr w:rsidR="00477842" w14:paraId="2CB94C73" w14:textId="77777777" w:rsidTr="00477842">
        <w:tc>
          <w:tcPr>
            <w:tcW w:w="821" w:type="dxa"/>
          </w:tcPr>
          <w:p w14:paraId="3C66B4F9" w14:textId="77777777" w:rsidR="00477842" w:rsidRDefault="00477842" w:rsidP="00477842">
            <w:r>
              <w:t>Vak 1</w:t>
            </w:r>
          </w:p>
          <w:p w14:paraId="4B3985E7" w14:textId="77777777" w:rsidR="00477842" w:rsidRDefault="00477842" w:rsidP="00477842"/>
        </w:tc>
        <w:tc>
          <w:tcPr>
            <w:tcW w:w="4350" w:type="dxa"/>
          </w:tcPr>
          <w:p w14:paraId="78D2D9C3" w14:textId="77777777" w:rsidR="00477842" w:rsidRDefault="00477842" w:rsidP="00477842">
            <w:r>
              <w:t>[hier komt de tekst van vak 1]</w:t>
            </w:r>
          </w:p>
        </w:tc>
        <w:tc>
          <w:tcPr>
            <w:tcW w:w="4117" w:type="dxa"/>
          </w:tcPr>
          <w:p w14:paraId="4BF90ECB" w14:textId="77777777" w:rsidR="00477842" w:rsidRDefault="00477842" w:rsidP="00477842">
            <w:r>
              <w:t>[eventueel  afbeelding]</w:t>
            </w:r>
          </w:p>
        </w:tc>
      </w:tr>
      <w:tr w:rsidR="00477842" w14:paraId="197B1BD9" w14:textId="77777777" w:rsidTr="00477842">
        <w:tc>
          <w:tcPr>
            <w:tcW w:w="821" w:type="dxa"/>
          </w:tcPr>
          <w:p w14:paraId="5BB6B549" w14:textId="77777777" w:rsidR="00477842" w:rsidRDefault="00477842" w:rsidP="00477842">
            <w:r>
              <w:t>Vak 2</w:t>
            </w:r>
          </w:p>
          <w:p w14:paraId="0B55A5BD" w14:textId="77777777" w:rsidR="00477842" w:rsidRDefault="00477842" w:rsidP="00477842"/>
        </w:tc>
        <w:tc>
          <w:tcPr>
            <w:tcW w:w="4350" w:type="dxa"/>
          </w:tcPr>
          <w:p w14:paraId="6FC3EC92" w14:textId="77777777" w:rsidR="00477842" w:rsidRDefault="00477842" w:rsidP="00477842">
            <w:r>
              <w:t>[hier komt de tekst van vak 2]</w:t>
            </w:r>
          </w:p>
        </w:tc>
        <w:tc>
          <w:tcPr>
            <w:tcW w:w="4117" w:type="dxa"/>
          </w:tcPr>
          <w:p w14:paraId="4A577D9F" w14:textId="77777777" w:rsidR="00477842" w:rsidRDefault="00477842" w:rsidP="00477842">
            <w:r>
              <w:t>[eventueel  afbeelding]</w:t>
            </w:r>
          </w:p>
        </w:tc>
      </w:tr>
      <w:tr w:rsidR="00477842" w14:paraId="1B8B4507" w14:textId="77777777" w:rsidTr="00477842">
        <w:tc>
          <w:tcPr>
            <w:tcW w:w="821" w:type="dxa"/>
          </w:tcPr>
          <w:p w14:paraId="22E81A91" w14:textId="77777777" w:rsidR="00477842" w:rsidRDefault="00477842" w:rsidP="00477842">
            <w:r>
              <w:t>Vak 3</w:t>
            </w:r>
          </w:p>
          <w:p w14:paraId="3D4FF223" w14:textId="77777777" w:rsidR="00477842" w:rsidRDefault="00477842" w:rsidP="00477842"/>
        </w:tc>
        <w:tc>
          <w:tcPr>
            <w:tcW w:w="4350" w:type="dxa"/>
          </w:tcPr>
          <w:p w14:paraId="3F08EACD" w14:textId="77777777" w:rsidR="00477842" w:rsidRDefault="00477842" w:rsidP="00477842">
            <w:r>
              <w:t>[hier komt de tekst van vak 3]</w:t>
            </w:r>
          </w:p>
        </w:tc>
        <w:tc>
          <w:tcPr>
            <w:tcW w:w="4117" w:type="dxa"/>
          </w:tcPr>
          <w:p w14:paraId="54249C41" w14:textId="77777777" w:rsidR="00477842" w:rsidRDefault="00477842" w:rsidP="00477842">
            <w:r>
              <w:t>[eventueel  afbeelding]</w:t>
            </w:r>
          </w:p>
        </w:tc>
      </w:tr>
      <w:tr w:rsidR="00477842" w14:paraId="600E146E" w14:textId="77777777" w:rsidTr="00477842">
        <w:tc>
          <w:tcPr>
            <w:tcW w:w="821" w:type="dxa"/>
          </w:tcPr>
          <w:p w14:paraId="48E3E819" w14:textId="77777777" w:rsidR="00477842" w:rsidRDefault="00477842" w:rsidP="00477842">
            <w:r>
              <w:t>Vak 4</w:t>
            </w:r>
          </w:p>
          <w:p w14:paraId="6A4BD6A7" w14:textId="77777777" w:rsidR="00477842" w:rsidRDefault="00477842" w:rsidP="00477842"/>
        </w:tc>
        <w:tc>
          <w:tcPr>
            <w:tcW w:w="4350" w:type="dxa"/>
          </w:tcPr>
          <w:p w14:paraId="7A76C11F" w14:textId="77777777" w:rsidR="00477842" w:rsidRDefault="00477842" w:rsidP="00477842">
            <w:r>
              <w:t>[hier komt de tekst van vak 4]</w:t>
            </w:r>
          </w:p>
        </w:tc>
        <w:tc>
          <w:tcPr>
            <w:tcW w:w="4117" w:type="dxa"/>
          </w:tcPr>
          <w:p w14:paraId="38DBB727" w14:textId="77777777" w:rsidR="00477842" w:rsidRDefault="00477842" w:rsidP="00477842">
            <w:r>
              <w:t>[eventueel  afbeelding]</w:t>
            </w:r>
          </w:p>
        </w:tc>
      </w:tr>
      <w:tr w:rsidR="00477842" w14:paraId="09DF5E8C" w14:textId="77777777" w:rsidTr="00477842">
        <w:tc>
          <w:tcPr>
            <w:tcW w:w="821" w:type="dxa"/>
          </w:tcPr>
          <w:p w14:paraId="1732A1D2" w14:textId="77777777" w:rsidR="00477842" w:rsidRDefault="00477842" w:rsidP="00477842">
            <w:r>
              <w:t>Vak 5</w:t>
            </w:r>
          </w:p>
          <w:p w14:paraId="0C76B14F" w14:textId="77777777" w:rsidR="00477842" w:rsidRDefault="00477842" w:rsidP="00477842"/>
        </w:tc>
        <w:tc>
          <w:tcPr>
            <w:tcW w:w="4350" w:type="dxa"/>
          </w:tcPr>
          <w:p w14:paraId="407CEA22" w14:textId="77777777" w:rsidR="00477842" w:rsidRDefault="00477842" w:rsidP="00477842">
            <w:r>
              <w:t>[hier komt de tekst van vak 5]</w:t>
            </w:r>
          </w:p>
        </w:tc>
        <w:tc>
          <w:tcPr>
            <w:tcW w:w="4117" w:type="dxa"/>
          </w:tcPr>
          <w:p w14:paraId="132EEA4E" w14:textId="77777777" w:rsidR="00477842" w:rsidRDefault="00477842" w:rsidP="00477842">
            <w:r>
              <w:t>[eventueel  afbeelding]</w:t>
            </w:r>
          </w:p>
        </w:tc>
      </w:tr>
      <w:tr w:rsidR="00477842" w14:paraId="24929CCB" w14:textId="77777777" w:rsidTr="00477842">
        <w:tc>
          <w:tcPr>
            <w:tcW w:w="821" w:type="dxa"/>
          </w:tcPr>
          <w:p w14:paraId="593ADAC7" w14:textId="77777777" w:rsidR="00477842" w:rsidRDefault="00477842" w:rsidP="00477842">
            <w:r>
              <w:t>Vak 6</w:t>
            </w:r>
          </w:p>
          <w:p w14:paraId="41E7EDCB" w14:textId="77777777" w:rsidR="00477842" w:rsidRDefault="00477842" w:rsidP="00477842"/>
        </w:tc>
        <w:tc>
          <w:tcPr>
            <w:tcW w:w="4350" w:type="dxa"/>
          </w:tcPr>
          <w:p w14:paraId="799A54FE" w14:textId="77777777" w:rsidR="00477842" w:rsidRDefault="00477842" w:rsidP="00477842">
            <w:r>
              <w:t>[hier komt de tekst van vak 6]</w:t>
            </w:r>
          </w:p>
        </w:tc>
        <w:tc>
          <w:tcPr>
            <w:tcW w:w="4117" w:type="dxa"/>
          </w:tcPr>
          <w:p w14:paraId="30BB82B8" w14:textId="77777777" w:rsidR="00477842" w:rsidRDefault="00477842" w:rsidP="00477842">
            <w:r>
              <w:t>[eventueel  afbeelding]</w:t>
            </w:r>
          </w:p>
        </w:tc>
      </w:tr>
    </w:tbl>
    <w:p w14:paraId="2795EA52" w14:textId="77777777" w:rsidR="00477842" w:rsidRDefault="00477842" w:rsidP="00477842"/>
    <w:p w14:paraId="3D4B05B6" w14:textId="2198C3B5" w:rsidR="009405A2" w:rsidRDefault="009405A2" w:rsidP="009405A2">
      <w:pPr>
        <w:pStyle w:val="Kop2"/>
      </w:pPr>
      <w:bookmarkStart w:id="4" w:name="_Toc460396092"/>
      <w:r>
        <w:t xml:space="preserve">Inhoud van </w:t>
      </w:r>
      <w:r w:rsidR="00BB55C4">
        <w:t>rating page</w:t>
      </w:r>
      <w:r w:rsidR="00F26A4A">
        <w:t xml:space="preserve"> </w:t>
      </w:r>
      <w:r>
        <w:t>B (functioneel)</w:t>
      </w:r>
      <w:bookmarkEnd w:id="4"/>
    </w:p>
    <w:p w14:paraId="0226DA42" w14:textId="77777777" w:rsidR="009405A2" w:rsidRDefault="009405A2" w:rsidP="009405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2"/>
        <w:gridCol w:w="4229"/>
        <w:gridCol w:w="4021"/>
      </w:tblGrid>
      <w:tr w:rsidR="009405A2" w14:paraId="7D4ABFAD" w14:textId="77777777" w:rsidTr="006042D9">
        <w:tc>
          <w:tcPr>
            <w:tcW w:w="821" w:type="dxa"/>
          </w:tcPr>
          <w:p w14:paraId="278FBFDD" w14:textId="77777777" w:rsidR="009405A2" w:rsidRDefault="009405A2" w:rsidP="006042D9">
            <w:r>
              <w:t>Vak 1</w:t>
            </w:r>
          </w:p>
          <w:p w14:paraId="50C0495E" w14:textId="77777777" w:rsidR="009405A2" w:rsidRDefault="009405A2" w:rsidP="006042D9"/>
        </w:tc>
        <w:tc>
          <w:tcPr>
            <w:tcW w:w="4350" w:type="dxa"/>
          </w:tcPr>
          <w:p w14:paraId="7BCB81F2" w14:textId="77777777" w:rsidR="009405A2" w:rsidRDefault="009405A2" w:rsidP="006042D9">
            <w:r>
              <w:t>[hier komt de tekst van vak 1]</w:t>
            </w:r>
          </w:p>
        </w:tc>
        <w:tc>
          <w:tcPr>
            <w:tcW w:w="4117" w:type="dxa"/>
          </w:tcPr>
          <w:p w14:paraId="49452935" w14:textId="77777777" w:rsidR="009405A2" w:rsidRDefault="009405A2" w:rsidP="006042D9">
            <w:r>
              <w:t>[eventueel  afbeelding]</w:t>
            </w:r>
          </w:p>
        </w:tc>
      </w:tr>
      <w:tr w:rsidR="009405A2" w14:paraId="56D1982B" w14:textId="77777777" w:rsidTr="006042D9">
        <w:tc>
          <w:tcPr>
            <w:tcW w:w="821" w:type="dxa"/>
          </w:tcPr>
          <w:p w14:paraId="37A83F7E" w14:textId="77777777" w:rsidR="009405A2" w:rsidRDefault="009405A2" w:rsidP="006042D9">
            <w:r>
              <w:t>Vak 2</w:t>
            </w:r>
          </w:p>
          <w:p w14:paraId="4C989120" w14:textId="77777777" w:rsidR="009405A2" w:rsidRDefault="009405A2" w:rsidP="006042D9"/>
        </w:tc>
        <w:tc>
          <w:tcPr>
            <w:tcW w:w="4350" w:type="dxa"/>
          </w:tcPr>
          <w:p w14:paraId="140455FD" w14:textId="77777777" w:rsidR="009405A2" w:rsidRDefault="009405A2" w:rsidP="006042D9">
            <w:r>
              <w:t>[hier komt de tekst van vak 2]</w:t>
            </w:r>
          </w:p>
        </w:tc>
        <w:tc>
          <w:tcPr>
            <w:tcW w:w="4117" w:type="dxa"/>
          </w:tcPr>
          <w:p w14:paraId="05638AD4" w14:textId="77777777" w:rsidR="009405A2" w:rsidRDefault="009405A2" w:rsidP="006042D9">
            <w:r>
              <w:t>[eventueel  afbeelding]</w:t>
            </w:r>
          </w:p>
        </w:tc>
      </w:tr>
      <w:tr w:rsidR="009405A2" w14:paraId="661E698D" w14:textId="77777777" w:rsidTr="006042D9">
        <w:tc>
          <w:tcPr>
            <w:tcW w:w="821" w:type="dxa"/>
          </w:tcPr>
          <w:p w14:paraId="41C78974" w14:textId="77777777" w:rsidR="009405A2" w:rsidRDefault="009405A2" w:rsidP="006042D9">
            <w:r>
              <w:t>Vak 3</w:t>
            </w:r>
          </w:p>
          <w:p w14:paraId="1EF10D32" w14:textId="77777777" w:rsidR="009405A2" w:rsidRDefault="009405A2" w:rsidP="006042D9"/>
        </w:tc>
        <w:tc>
          <w:tcPr>
            <w:tcW w:w="4350" w:type="dxa"/>
          </w:tcPr>
          <w:p w14:paraId="2093F9C7" w14:textId="77777777" w:rsidR="009405A2" w:rsidRDefault="009405A2" w:rsidP="006042D9">
            <w:r>
              <w:t>[hier komt de tekst van vak 3]</w:t>
            </w:r>
          </w:p>
        </w:tc>
        <w:tc>
          <w:tcPr>
            <w:tcW w:w="4117" w:type="dxa"/>
          </w:tcPr>
          <w:p w14:paraId="67E20D20" w14:textId="77777777" w:rsidR="009405A2" w:rsidRDefault="009405A2" w:rsidP="006042D9">
            <w:r>
              <w:t>[eventueel  afbeelding]</w:t>
            </w:r>
          </w:p>
        </w:tc>
      </w:tr>
      <w:tr w:rsidR="009405A2" w14:paraId="7BD97B53" w14:textId="77777777" w:rsidTr="006042D9">
        <w:tc>
          <w:tcPr>
            <w:tcW w:w="821" w:type="dxa"/>
          </w:tcPr>
          <w:p w14:paraId="37C439C3" w14:textId="77777777" w:rsidR="009405A2" w:rsidRDefault="009405A2" w:rsidP="006042D9">
            <w:r>
              <w:t>Vak 4</w:t>
            </w:r>
          </w:p>
          <w:p w14:paraId="7DE8CB1F" w14:textId="77777777" w:rsidR="009405A2" w:rsidRDefault="009405A2" w:rsidP="006042D9"/>
        </w:tc>
        <w:tc>
          <w:tcPr>
            <w:tcW w:w="4350" w:type="dxa"/>
          </w:tcPr>
          <w:p w14:paraId="66C569EF" w14:textId="77777777" w:rsidR="009405A2" w:rsidRDefault="009405A2" w:rsidP="006042D9">
            <w:r>
              <w:t>[hier komt de tekst van vak 4]</w:t>
            </w:r>
          </w:p>
        </w:tc>
        <w:tc>
          <w:tcPr>
            <w:tcW w:w="4117" w:type="dxa"/>
          </w:tcPr>
          <w:p w14:paraId="3E7DD176" w14:textId="77777777" w:rsidR="009405A2" w:rsidRDefault="009405A2" w:rsidP="006042D9">
            <w:r>
              <w:t>[eventueel  afbeelding]</w:t>
            </w:r>
          </w:p>
        </w:tc>
      </w:tr>
      <w:tr w:rsidR="009405A2" w14:paraId="6766C3C1" w14:textId="77777777" w:rsidTr="006042D9">
        <w:tc>
          <w:tcPr>
            <w:tcW w:w="821" w:type="dxa"/>
          </w:tcPr>
          <w:p w14:paraId="615D08B9" w14:textId="77777777" w:rsidR="009405A2" w:rsidRDefault="009405A2" w:rsidP="006042D9">
            <w:r>
              <w:t>Vak 5</w:t>
            </w:r>
          </w:p>
          <w:p w14:paraId="49249EDD" w14:textId="77777777" w:rsidR="009405A2" w:rsidRDefault="009405A2" w:rsidP="006042D9"/>
        </w:tc>
        <w:tc>
          <w:tcPr>
            <w:tcW w:w="4350" w:type="dxa"/>
          </w:tcPr>
          <w:p w14:paraId="1CEF4F37" w14:textId="77777777" w:rsidR="009405A2" w:rsidRDefault="009405A2" w:rsidP="006042D9">
            <w:r>
              <w:t>[hier komt de tekst van vak 5]</w:t>
            </w:r>
          </w:p>
        </w:tc>
        <w:tc>
          <w:tcPr>
            <w:tcW w:w="4117" w:type="dxa"/>
          </w:tcPr>
          <w:p w14:paraId="23BEBD09" w14:textId="77777777" w:rsidR="009405A2" w:rsidRDefault="009405A2" w:rsidP="006042D9">
            <w:r>
              <w:t>[eventueel  afbeelding]</w:t>
            </w:r>
          </w:p>
        </w:tc>
      </w:tr>
      <w:tr w:rsidR="009405A2" w14:paraId="6E6F5A55" w14:textId="77777777" w:rsidTr="006042D9">
        <w:tc>
          <w:tcPr>
            <w:tcW w:w="821" w:type="dxa"/>
          </w:tcPr>
          <w:p w14:paraId="6C70B9DF" w14:textId="77777777" w:rsidR="009405A2" w:rsidRDefault="009405A2" w:rsidP="006042D9">
            <w:r>
              <w:t>Vak 6</w:t>
            </w:r>
          </w:p>
          <w:p w14:paraId="3B979C65" w14:textId="77777777" w:rsidR="009405A2" w:rsidRDefault="009405A2" w:rsidP="006042D9"/>
        </w:tc>
        <w:tc>
          <w:tcPr>
            <w:tcW w:w="4350" w:type="dxa"/>
          </w:tcPr>
          <w:p w14:paraId="42579640" w14:textId="77777777" w:rsidR="009405A2" w:rsidRDefault="009405A2" w:rsidP="006042D9">
            <w:r>
              <w:t>[hier komt de tekst van vak 6]</w:t>
            </w:r>
          </w:p>
        </w:tc>
        <w:tc>
          <w:tcPr>
            <w:tcW w:w="4117" w:type="dxa"/>
          </w:tcPr>
          <w:p w14:paraId="352BDAA2" w14:textId="77777777" w:rsidR="009405A2" w:rsidRDefault="009405A2" w:rsidP="006042D9">
            <w:r>
              <w:t>[eventueel  afbeelding]</w:t>
            </w:r>
          </w:p>
        </w:tc>
      </w:tr>
      <w:tr w:rsidR="00BB55C4" w14:paraId="23CA3076" w14:textId="77777777" w:rsidTr="006042D9">
        <w:tc>
          <w:tcPr>
            <w:tcW w:w="821" w:type="dxa"/>
          </w:tcPr>
          <w:p w14:paraId="19AE046D" w14:textId="77777777" w:rsidR="00BB55C4" w:rsidRDefault="00BB55C4" w:rsidP="006042D9"/>
        </w:tc>
        <w:tc>
          <w:tcPr>
            <w:tcW w:w="4350" w:type="dxa"/>
          </w:tcPr>
          <w:p w14:paraId="43EC8FCE" w14:textId="77777777" w:rsidR="00BB55C4" w:rsidRDefault="00BB55C4" w:rsidP="006042D9"/>
        </w:tc>
        <w:tc>
          <w:tcPr>
            <w:tcW w:w="4117" w:type="dxa"/>
          </w:tcPr>
          <w:p w14:paraId="6555B33E" w14:textId="77777777" w:rsidR="00BB55C4" w:rsidRDefault="00BB55C4" w:rsidP="006042D9"/>
        </w:tc>
      </w:tr>
    </w:tbl>
    <w:p w14:paraId="40E954C8" w14:textId="77777777" w:rsidR="009405A2" w:rsidRDefault="009405A2" w:rsidP="009405A2"/>
    <w:p w14:paraId="6F1E26AC" w14:textId="77777777" w:rsidR="00132CA6" w:rsidRDefault="00132CA6" w:rsidP="009405A2"/>
    <w:p w14:paraId="111C3B23" w14:textId="77777777" w:rsidR="00132CA6" w:rsidRDefault="00132CA6" w:rsidP="009405A2"/>
    <w:p w14:paraId="74ED0A34" w14:textId="75B4CA90" w:rsidR="00BB55C4" w:rsidRDefault="00BB55C4" w:rsidP="00132CA6">
      <w:pPr>
        <w:pStyle w:val="Kop2"/>
        <w:numPr>
          <w:ilvl w:val="1"/>
          <w:numId w:val="10"/>
        </w:numPr>
      </w:pPr>
      <w:r>
        <w:lastRenderedPageBreak/>
        <w:t xml:space="preserve">Inhoud van </w:t>
      </w:r>
      <w:r w:rsidR="00132CA6">
        <w:t xml:space="preserve">review </w:t>
      </w:r>
      <w:r>
        <w:t>C</w:t>
      </w:r>
      <w:r>
        <w:t xml:space="preserve"> (functioneel)</w:t>
      </w:r>
    </w:p>
    <w:p w14:paraId="44AD55B7" w14:textId="77777777" w:rsidR="00BB55C4" w:rsidRDefault="00BB55C4" w:rsidP="00BB55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2"/>
        <w:gridCol w:w="4229"/>
        <w:gridCol w:w="4021"/>
      </w:tblGrid>
      <w:tr w:rsidR="00BB55C4" w14:paraId="5656E0C8" w14:textId="77777777" w:rsidTr="00970C47">
        <w:tc>
          <w:tcPr>
            <w:tcW w:w="821" w:type="dxa"/>
          </w:tcPr>
          <w:p w14:paraId="48BE2BD1" w14:textId="77777777" w:rsidR="00BB55C4" w:rsidRDefault="00BB55C4" w:rsidP="00970C47">
            <w:r>
              <w:t>Vak 1</w:t>
            </w:r>
          </w:p>
          <w:p w14:paraId="42A3BEB4" w14:textId="77777777" w:rsidR="00BB55C4" w:rsidRDefault="00BB55C4" w:rsidP="00970C47"/>
        </w:tc>
        <w:tc>
          <w:tcPr>
            <w:tcW w:w="4350" w:type="dxa"/>
          </w:tcPr>
          <w:p w14:paraId="1ED7C7B3" w14:textId="77777777" w:rsidR="00BB55C4" w:rsidRDefault="00BB55C4" w:rsidP="00970C47">
            <w:r>
              <w:t>[hier komt de tekst van vak 1]</w:t>
            </w:r>
          </w:p>
        </w:tc>
        <w:tc>
          <w:tcPr>
            <w:tcW w:w="4117" w:type="dxa"/>
          </w:tcPr>
          <w:p w14:paraId="5714DC5E" w14:textId="77777777" w:rsidR="00BB55C4" w:rsidRDefault="00BB55C4" w:rsidP="00970C47">
            <w:r>
              <w:t>[eventueel  afbeelding]</w:t>
            </w:r>
          </w:p>
        </w:tc>
      </w:tr>
      <w:tr w:rsidR="00BB55C4" w14:paraId="71DA243D" w14:textId="77777777" w:rsidTr="00970C47">
        <w:tc>
          <w:tcPr>
            <w:tcW w:w="821" w:type="dxa"/>
          </w:tcPr>
          <w:p w14:paraId="5DFA424E" w14:textId="77777777" w:rsidR="00BB55C4" w:rsidRDefault="00BB55C4" w:rsidP="00970C47">
            <w:r>
              <w:t>Vak 2</w:t>
            </w:r>
          </w:p>
          <w:p w14:paraId="64CE8885" w14:textId="77777777" w:rsidR="00BB55C4" w:rsidRDefault="00BB55C4" w:rsidP="00970C47"/>
        </w:tc>
        <w:tc>
          <w:tcPr>
            <w:tcW w:w="4350" w:type="dxa"/>
          </w:tcPr>
          <w:p w14:paraId="62583C84" w14:textId="77777777" w:rsidR="00BB55C4" w:rsidRDefault="00BB55C4" w:rsidP="00970C47">
            <w:r>
              <w:t>[hier komt de tekst van vak 2]</w:t>
            </w:r>
          </w:p>
        </w:tc>
        <w:tc>
          <w:tcPr>
            <w:tcW w:w="4117" w:type="dxa"/>
          </w:tcPr>
          <w:p w14:paraId="6E168ADD" w14:textId="77777777" w:rsidR="00BB55C4" w:rsidRDefault="00BB55C4" w:rsidP="00970C47">
            <w:r>
              <w:t>[eventueel  afbeelding]</w:t>
            </w:r>
          </w:p>
        </w:tc>
      </w:tr>
      <w:tr w:rsidR="00BB55C4" w14:paraId="0FB0EBF1" w14:textId="77777777" w:rsidTr="00970C47">
        <w:tc>
          <w:tcPr>
            <w:tcW w:w="821" w:type="dxa"/>
          </w:tcPr>
          <w:p w14:paraId="58AD1DFD" w14:textId="77777777" w:rsidR="00BB55C4" w:rsidRDefault="00BB55C4" w:rsidP="00970C47">
            <w:r>
              <w:t>Vak 3</w:t>
            </w:r>
          </w:p>
          <w:p w14:paraId="0464470F" w14:textId="77777777" w:rsidR="00BB55C4" w:rsidRDefault="00BB55C4" w:rsidP="00970C47"/>
        </w:tc>
        <w:tc>
          <w:tcPr>
            <w:tcW w:w="4350" w:type="dxa"/>
          </w:tcPr>
          <w:p w14:paraId="1606BD41" w14:textId="77777777" w:rsidR="00BB55C4" w:rsidRDefault="00BB55C4" w:rsidP="00970C47">
            <w:r>
              <w:t>[hier komt de tekst van vak 3]</w:t>
            </w:r>
          </w:p>
        </w:tc>
        <w:tc>
          <w:tcPr>
            <w:tcW w:w="4117" w:type="dxa"/>
          </w:tcPr>
          <w:p w14:paraId="1B971FF0" w14:textId="77777777" w:rsidR="00BB55C4" w:rsidRDefault="00BB55C4" w:rsidP="00970C47">
            <w:r>
              <w:t>[eventueel  afbeelding]</w:t>
            </w:r>
          </w:p>
        </w:tc>
      </w:tr>
      <w:tr w:rsidR="00BB55C4" w14:paraId="050CE79F" w14:textId="77777777" w:rsidTr="00970C47">
        <w:tc>
          <w:tcPr>
            <w:tcW w:w="821" w:type="dxa"/>
          </w:tcPr>
          <w:p w14:paraId="11584768" w14:textId="77777777" w:rsidR="00BB55C4" w:rsidRDefault="00BB55C4" w:rsidP="00970C47">
            <w:r>
              <w:t>Vak 4</w:t>
            </w:r>
          </w:p>
          <w:p w14:paraId="02B825DF" w14:textId="77777777" w:rsidR="00BB55C4" w:rsidRDefault="00BB55C4" w:rsidP="00970C47"/>
        </w:tc>
        <w:tc>
          <w:tcPr>
            <w:tcW w:w="4350" w:type="dxa"/>
          </w:tcPr>
          <w:p w14:paraId="6D917B41" w14:textId="77777777" w:rsidR="00BB55C4" w:rsidRDefault="00BB55C4" w:rsidP="00970C47">
            <w:r>
              <w:t>[hier komt de tekst van vak 4]</w:t>
            </w:r>
          </w:p>
        </w:tc>
        <w:tc>
          <w:tcPr>
            <w:tcW w:w="4117" w:type="dxa"/>
          </w:tcPr>
          <w:p w14:paraId="01326302" w14:textId="77777777" w:rsidR="00BB55C4" w:rsidRDefault="00BB55C4" w:rsidP="00970C47">
            <w:r>
              <w:t>[eventueel  afbeelding]</w:t>
            </w:r>
          </w:p>
        </w:tc>
      </w:tr>
      <w:tr w:rsidR="00BB55C4" w14:paraId="6AABF6CE" w14:textId="77777777" w:rsidTr="00970C47">
        <w:tc>
          <w:tcPr>
            <w:tcW w:w="821" w:type="dxa"/>
          </w:tcPr>
          <w:p w14:paraId="5B1E7276" w14:textId="77777777" w:rsidR="00BB55C4" w:rsidRDefault="00BB55C4" w:rsidP="00970C47">
            <w:r>
              <w:t>Vak 5</w:t>
            </w:r>
          </w:p>
          <w:p w14:paraId="3A1A0AF1" w14:textId="77777777" w:rsidR="00BB55C4" w:rsidRDefault="00BB55C4" w:rsidP="00970C47"/>
        </w:tc>
        <w:tc>
          <w:tcPr>
            <w:tcW w:w="4350" w:type="dxa"/>
          </w:tcPr>
          <w:p w14:paraId="142293A0" w14:textId="77777777" w:rsidR="00BB55C4" w:rsidRDefault="00BB55C4" w:rsidP="00970C47">
            <w:r>
              <w:t>[hier komt de tekst van vak 5]</w:t>
            </w:r>
          </w:p>
        </w:tc>
        <w:tc>
          <w:tcPr>
            <w:tcW w:w="4117" w:type="dxa"/>
          </w:tcPr>
          <w:p w14:paraId="0D860CF6" w14:textId="77777777" w:rsidR="00BB55C4" w:rsidRDefault="00BB55C4" w:rsidP="00970C47">
            <w:r>
              <w:t>[eventueel  afbeelding]</w:t>
            </w:r>
          </w:p>
        </w:tc>
      </w:tr>
      <w:tr w:rsidR="00BB55C4" w14:paraId="50659B88" w14:textId="77777777" w:rsidTr="00970C47">
        <w:tc>
          <w:tcPr>
            <w:tcW w:w="821" w:type="dxa"/>
          </w:tcPr>
          <w:p w14:paraId="62283AF0" w14:textId="77777777" w:rsidR="00BB55C4" w:rsidRDefault="00BB55C4" w:rsidP="00970C47">
            <w:r>
              <w:t>Vak 6</w:t>
            </w:r>
          </w:p>
          <w:p w14:paraId="3C69FDED" w14:textId="77777777" w:rsidR="00BB55C4" w:rsidRDefault="00BB55C4" w:rsidP="00970C47"/>
        </w:tc>
        <w:tc>
          <w:tcPr>
            <w:tcW w:w="4350" w:type="dxa"/>
          </w:tcPr>
          <w:p w14:paraId="493F46C9" w14:textId="77777777" w:rsidR="00BB55C4" w:rsidRDefault="00BB55C4" w:rsidP="00970C47">
            <w:r>
              <w:t>[hier komt de tekst van vak 6]</w:t>
            </w:r>
          </w:p>
        </w:tc>
        <w:tc>
          <w:tcPr>
            <w:tcW w:w="4117" w:type="dxa"/>
          </w:tcPr>
          <w:p w14:paraId="1B8B771F" w14:textId="77777777" w:rsidR="00BB55C4" w:rsidRDefault="00BB55C4" w:rsidP="00970C47">
            <w:r>
              <w:t>[eventueel  afbeelding]</w:t>
            </w:r>
          </w:p>
        </w:tc>
      </w:tr>
    </w:tbl>
    <w:p w14:paraId="27AB6276" w14:textId="77777777" w:rsidR="00BB55C4" w:rsidRDefault="00BB55C4" w:rsidP="009405A2"/>
    <w:p w14:paraId="5E309759" w14:textId="178A9867" w:rsidR="00132CA6" w:rsidRDefault="00132CA6" w:rsidP="00C851E8">
      <w:pPr>
        <w:pStyle w:val="Kop2"/>
        <w:numPr>
          <w:ilvl w:val="1"/>
          <w:numId w:val="10"/>
        </w:numPr>
      </w:pPr>
      <w:r>
        <w:t xml:space="preserve">Inhoud van </w:t>
      </w:r>
      <w:proofErr w:type="spellStart"/>
      <w:r w:rsidR="00C851E8">
        <w:t>merch</w:t>
      </w:r>
      <w:proofErr w:type="spellEnd"/>
      <w:r w:rsidR="00C851E8">
        <w:t xml:space="preserve"> page </w:t>
      </w:r>
      <w:r w:rsidR="001D2358">
        <w:t>D</w:t>
      </w:r>
      <w:r>
        <w:t xml:space="preserve"> (functioneel)</w:t>
      </w:r>
    </w:p>
    <w:p w14:paraId="092B21E1" w14:textId="77777777" w:rsidR="00132CA6" w:rsidRDefault="00132CA6" w:rsidP="00132CA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2"/>
        <w:gridCol w:w="4229"/>
        <w:gridCol w:w="4021"/>
      </w:tblGrid>
      <w:tr w:rsidR="00132CA6" w14:paraId="6B5ACD63" w14:textId="77777777" w:rsidTr="00970C47">
        <w:tc>
          <w:tcPr>
            <w:tcW w:w="821" w:type="dxa"/>
          </w:tcPr>
          <w:p w14:paraId="56BF6178" w14:textId="77777777" w:rsidR="00132CA6" w:rsidRDefault="00132CA6" w:rsidP="00970C47">
            <w:r>
              <w:t>Vak 1</w:t>
            </w:r>
          </w:p>
          <w:p w14:paraId="070B234C" w14:textId="77777777" w:rsidR="00132CA6" w:rsidRDefault="00132CA6" w:rsidP="00970C47"/>
        </w:tc>
        <w:tc>
          <w:tcPr>
            <w:tcW w:w="4350" w:type="dxa"/>
          </w:tcPr>
          <w:p w14:paraId="5155C0E6" w14:textId="77777777" w:rsidR="00132CA6" w:rsidRDefault="00132CA6" w:rsidP="00970C47">
            <w:r>
              <w:t>[hier komt de tekst van vak 1]</w:t>
            </w:r>
          </w:p>
        </w:tc>
        <w:tc>
          <w:tcPr>
            <w:tcW w:w="4117" w:type="dxa"/>
          </w:tcPr>
          <w:p w14:paraId="61D60A6C" w14:textId="77777777" w:rsidR="00132CA6" w:rsidRDefault="00132CA6" w:rsidP="00970C47">
            <w:r>
              <w:t>[eventueel  afbeelding]</w:t>
            </w:r>
          </w:p>
        </w:tc>
      </w:tr>
      <w:tr w:rsidR="00132CA6" w14:paraId="76CBFCBE" w14:textId="77777777" w:rsidTr="00970C47">
        <w:tc>
          <w:tcPr>
            <w:tcW w:w="821" w:type="dxa"/>
          </w:tcPr>
          <w:p w14:paraId="15864E59" w14:textId="77777777" w:rsidR="00132CA6" w:rsidRDefault="00132CA6" w:rsidP="00970C47">
            <w:r>
              <w:t>Vak 2</w:t>
            </w:r>
          </w:p>
          <w:p w14:paraId="5C7857B7" w14:textId="77777777" w:rsidR="00132CA6" w:rsidRDefault="00132CA6" w:rsidP="00970C47"/>
        </w:tc>
        <w:tc>
          <w:tcPr>
            <w:tcW w:w="4350" w:type="dxa"/>
          </w:tcPr>
          <w:p w14:paraId="0FC9E7D7" w14:textId="77777777" w:rsidR="00132CA6" w:rsidRDefault="00132CA6" w:rsidP="00970C47">
            <w:r>
              <w:t>[hier komt de tekst van vak 2]</w:t>
            </w:r>
          </w:p>
        </w:tc>
        <w:tc>
          <w:tcPr>
            <w:tcW w:w="4117" w:type="dxa"/>
          </w:tcPr>
          <w:p w14:paraId="4FCFED35" w14:textId="77777777" w:rsidR="00132CA6" w:rsidRDefault="00132CA6" w:rsidP="00970C47">
            <w:r>
              <w:t>[eventueel  afbeelding]</w:t>
            </w:r>
          </w:p>
        </w:tc>
      </w:tr>
      <w:tr w:rsidR="00132CA6" w14:paraId="42A822A6" w14:textId="77777777" w:rsidTr="00970C47">
        <w:tc>
          <w:tcPr>
            <w:tcW w:w="821" w:type="dxa"/>
          </w:tcPr>
          <w:p w14:paraId="0AABF3D9" w14:textId="77777777" w:rsidR="00132CA6" w:rsidRDefault="00132CA6" w:rsidP="00970C47">
            <w:r>
              <w:t>Vak 3</w:t>
            </w:r>
          </w:p>
          <w:p w14:paraId="01B671D3" w14:textId="77777777" w:rsidR="00132CA6" w:rsidRDefault="00132CA6" w:rsidP="00970C47"/>
        </w:tc>
        <w:tc>
          <w:tcPr>
            <w:tcW w:w="4350" w:type="dxa"/>
          </w:tcPr>
          <w:p w14:paraId="4F3962A6" w14:textId="77777777" w:rsidR="00132CA6" w:rsidRDefault="00132CA6" w:rsidP="00970C47">
            <w:r>
              <w:t>[hier komt de tekst van vak 3]</w:t>
            </w:r>
          </w:p>
        </w:tc>
        <w:tc>
          <w:tcPr>
            <w:tcW w:w="4117" w:type="dxa"/>
          </w:tcPr>
          <w:p w14:paraId="678A6095" w14:textId="77777777" w:rsidR="00132CA6" w:rsidRDefault="00132CA6" w:rsidP="00970C47">
            <w:r>
              <w:t>[eventueel  afbeelding]</w:t>
            </w:r>
          </w:p>
        </w:tc>
      </w:tr>
      <w:tr w:rsidR="00132CA6" w14:paraId="020325C8" w14:textId="77777777" w:rsidTr="00970C47">
        <w:tc>
          <w:tcPr>
            <w:tcW w:w="821" w:type="dxa"/>
          </w:tcPr>
          <w:p w14:paraId="47461112" w14:textId="77777777" w:rsidR="00132CA6" w:rsidRDefault="00132CA6" w:rsidP="00970C47">
            <w:r>
              <w:t>Vak 4</w:t>
            </w:r>
          </w:p>
          <w:p w14:paraId="6609C66A" w14:textId="77777777" w:rsidR="00132CA6" w:rsidRDefault="00132CA6" w:rsidP="00970C47"/>
        </w:tc>
        <w:tc>
          <w:tcPr>
            <w:tcW w:w="4350" w:type="dxa"/>
          </w:tcPr>
          <w:p w14:paraId="200DB969" w14:textId="77777777" w:rsidR="00132CA6" w:rsidRDefault="00132CA6" w:rsidP="00970C47">
            <w:r>
              <w:t>[hier komt de tekst van vak 4]</w:t>
            </w:r>
          </w:p>
        </w:tc>
        <w:tc>
          <w:tcPr>
            <w:tcW w:w="4117" w:type="dxa"/>
          </w:tcPr>
          <w:p w14:paraId="498EB002" w14:textId="77777777" w:rsidR="00132CA6" w:rsidRDefault="00132CA6" w:rsidP="00970C47">
            <w:r>
              <w:t>[eventueel  afbeelding]</w:t>
            </w:r>
          </w:p>
        </w:tc>
      </w:tr>
      <w:tr w:rsidR="00132CA6" w14:paraId="4DE05FAF" w14:textId="77777777" w:rsidTr="00970C47">
        <w:tc>
          <w:tcPr>
            <w:tcW w:w="821" w:type="dxa"/>
          </w:tcPr>
          <w:p w14:paraId="4DCD1018" w14:textId="77777777" w:rsidR="00132CA6" w:rsidRDefault="00132CA6" w:rsidP="00970C47">
            <w:r>
              <w:t>Vak 5</w:t>
            </w:r>
          </w:p>
          <w:p w14:paraId="4EEF4987" w14:textId="77777777" w:rsidR="00132CA6" w:rsidRDefault="00132CA6" w:rsidP="00970C47"/>
        </w:tc>
        <w:tc>
          <w:tcPr>
            <w:tcW w:w="4350" w:type="dxa"/>
          </w:tcPr>
          <w:p w14:paraId="4CE4A499" w14:textId="77777777" w:rsidR="00132CA6" w:rsidRDefault="00132CA6" w:rsidP="00970C47">
            <w:r>
              <w:t>[hier komt de tekst van vak 5]</w:t>
            </w:r>
          </w:p>
        </w:tc>
        <w:tc>
          <w:tcPr>
            <w:tcW w:w="4117" w:type="dxa"/>
          </w:tcPr>
          <w:p w14:paraId="7A8B5247" w14:textId="77777777" w:rsidR="00132CA6" w:rsidRDefault="00132CA6" w:rsidP="00970C47">
            <w:r>
              <w:t>[eventueel  afbeelding]</w:t>
            </w:r>
          </w:p>
        </w:tc>
      </w:tr>
      <w:tr w:rsidR="00132CA6" w14:paraId="44F202D2" w14:textId="77777777" w:rsidTr="00970C47">
        <w:tc>
          <w:tcPr>
            <w:tcW w:w="821" w:type="dxa"/>
          </w:tcPr>
          <w:p w14:paraId="33C39A03" w14:textId="77777777" w:rsidR="00132CA6" w:rsidRDefault="00132CA6" w:rsidP="00970C47">
            <w:r>
              <w:t>Vak 6</w:t>
            </w:r>
          </w:p>
          <w:p w14:paraId="71F82BF8" w14:textId="77777777" w:rsidR="00132CA6" w:rsidRDefault="00132CA6" w:rsidP="00970C47"/>
        </w:tc>
        <w:tc>
          <w:tcPr>
            <w:tcW w:w="4350" w:type="dxa"/>
          </w:tcPr>
          <w:p w14:paraId="58BBC2DA" w14:textId="77777777" w:rsidR="00132CA6" w:rsidRDefault="00132CA6" w:rsidP="00970C47">
            <w:r>
              <w:t>[hier komt de tekst van vak 6]</w:t>
            </w:r>
          </w:p>
        </w:tc>
        <w:tc>
          <w:tcPr>
            <w:tcW w:w="4117" w:type="dxa"/>
          </w:tcPr>
          <w:p w14:paraId="362F057B" w14:textId="77777777" w:rsidR="00132CA6" w:rsidRDefault="00132CA6" w:rsidP="00970C47">
            <w:r>
              <w:t>[eventueel  afbeelding]</w:t>
            </w:r>
          </w:p>
        </w:tc>
      </w:tr>
    </w:tbl>
    <w:p w14:paraId="21B969ED" w14:textId="77777777" w:rsidR="00132CA6" w:rsidRDefault="00132CA6" w:rsidP="009405A2"/>
    <w:p w14:paraId="5926C41A" w14:textId="620C5E90" w:rsidR="00C851E8" w:rsidRDefault="00C851E8" w:rsidP="00C851E8">
      <w:pPr>
        <w:pStyle w:val="Kop2"/>
        <w:numPr>
          <w:ilvl w:val="1"/>
          <w:numId w:val="10"/>
        </w:numPr>
        <w:ind w:left="576"/>
      </w:pPr>
      <w:r>
        <w:t xml:space="preserve">Inhoud van </w:t>
      </w:r>
      <w:proofErr w:type="spellStart"/>
      <w:r w:rsidR="00E25977">
        <w:t>about</w:t>
      </w:r>
      <w:proofErr w:type="spellEnd"/>
      <w:r w:rsidR="00E25977">
        <w:t xml:space="preserve"> </w:t>
      </w:r>
      <w:proofErr w:type="spellStart"/>
      <w:r w:rsidR="00E25977">
        <w:t>us</w:t>
      </w:r>
      <w:proofErr w:type="spellEnd"/>
      <w:r w:rsidR="00E25977">
        <w:t xml:space="preserve">  </w:t>
      </w:r>
      <w:r w:rsidR="00CF1641">
        <w:t>E</w:t>
      </w:r>
      <w:r>
        <w:t xml:space="preserve"> (functioneel)</w:t>
      </w:r>
    </w:p>
    <w:p w14:paraId="3F3DF323" w14:textId="77777777" w:rsidR="00C851E8" w:rsidRDefault="00C851E8" w:rsidP="00C851E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2"/>
        <w:gridCol w:w="4229"/>
        <w:gridCol w:w="4021"/>
      </w:tblGrid>
      <w:tr w:rsidR="00C851E8" w14:paraId="3C3145C6" w14:textId="77777777" w:rsidTr="00970C47">
        <w:tc>
          <w:tcPr>
            <w:tcW w:w="821" w:type="dxa"/>
          </w:tcPr>
          <w:p w14:paraId="46A54973" w14:textId="77777777" w:rsidR="00C851E8" w:rsidRDefault="00C851E8" w:rsidP="00970C47">
            <w:r>
              <w:t>Vak 1</w:t>
            </w:r>
          </w:p>
          <w:p w14:paraId="4DFFA269" w14:textId="77777777" w:rsidR="00C851E8" w:rsidRDefault="00C851E8" w:rsidP="00970C47"/>
        </w:tc>
        <w:tc>
          <w:tcPr>
            <w:tcW w:w="4350" w:type="dxa"/>
          </w:tcPr>
          <w:p w14:paraId="6306639E" w14:textId="77777777" w:rsidR="00C851E8" w:rsidRDefault="00C851E8" w:rsidP="00970C47">
            <w:r>
              <w:t>[hier komt de tekst van vak 1]</w:t>
            </w:r>
          </w:p>
        </w:tc>
        <w:tc>
          <w:tcPr>
            <w:tcW w:w="4117" w:type="dxa"/>
          </w:tcPr>
          <w:p w14:paraId="07289D90" w14:textId="77777777" w:rsidR="00C851E8" w:rsidRDefault="00C851E8" w:rsidP="00970C47">
            <w:r>
              <w:t>[eventueel  afbeelding]</w:t>
            </w:r>
          </w:p>
        </w:tc>
      </w:tr>
      <w:tr w:rsidR="00C851E8" w14:paraId="6EEBACC3" w14:textId="77777777" w:rsidTr="00970C47">
        <w:tc>
          <w:tcPr>
            <w:tcW w:w="821" w:type="dxa"/>
          </w:tcPr>
          <w:p w14:paraId="494E9A11" w14:textId="77777777" w:rsidR="00C851E8" w:rsidRDefault="00C851E8" w:rsidP="00970C47">
            <w:r>
              <w:t>Vak 2</w:t>
            </w:r>
          </w:p>
          <w:p w14:paraId="67794F8C" w14:textId="77777777" w:rsidR="00C851E8" w:rsidRDefault="00C851E8" w:rsidP="00970C47"/>
        </w:tc>
        <w:tc>
          <w:tcPr>
            <w:tcW w:w="4350" w:type="dxa"/>
          </w:tcPr>
          <w:p w14:paraId="33ED91BD" w14:textId="77777777" w:rsidR="00C851E8" w:rsidRDefault="00C851E8" w:rsidP="00970C47">
            <w:r>
              <w:t>[hier komt de tekst van vak 2]</w:t>
            </w:r>
          </w:p>
        </w:tc>
        <w:tc>
          <w:tcPr>
            <w:tcW w:w="4117" w:type="dxa"/>
          </w:tcPr>
          <w:p w14:paraId="3BFCDE5F" w14:textId="77777777" w:rsidR="00C851E8" w:rsidRDefault="00C851E8" w:rsidP="00970C47">
            <w:r>
              <w:t>[eventueel  afbeelding]</w:t>
            </w:r>
          </w:p>
        </w:tc>
      </w:tr>
      <w:tr w:rsidR="00C851E8" w14:paraId="3E99B044" w14:textId="77777777" w:rsidTr="00970C47">
        <w:tc>
          <w:tcPr>
            <w:tcW w:w="821" w:type="dxa"/>
          </w:tcPr>
          <w:p w14:paraId="624FB544" w14:textId="77777777" w:rsidR="00C851E8" w:rsidRDefault="00C851E8" w:rsidP="00970C47">
            <w:r>
              <w:t>Vak 3</w:t>
            </w:r>
          </w:p>
          <w:p w14:paraId="26E9D86F" w14:textId="77777777" w:rsidR="00C851E8" w:rsidRDefault="00C851E8" w:rsidP="00970C47"/>
        </w:tc>
        <w:tc>
          <w:tcPr>
            <w:tcW w:w="4350" w:type="dxa"/>
          </w:tcPr>
          <w:p w14:paraId="7420CEEC" w14:textId="77777777" w:rsidR="00C851E8" w:rsidRDefault="00C851E8" w:rsidP="00970C47">
            <w:r>
              <w:t>[hier komt de tekst van vak 3]</w:t>
            </w:r>
          </w:p>
        </w:tc>
        <w:tc>
          <w:tcPr>
            <w:tcW w:w="4117" w:type="dxa"/>
          </w:tcPr>
          <w:p w14:paraId="29AF2135" w14:textId="77777777" w:rsidR="00C851E8" w:rsidRDefault="00C851E8" w:rsidP="00970C47">
            <w:r>
              <w:t>[eventueel  afbeelding]</w:t>
            </w:r>
          </w:p>
        </w:tc>
      </w:tr>
      <w:tr w:rsidR="00C851E8" w14:paraId="69F4B6F9" w14:textId="77777777" w:rsidTr="00970C47">
        <w:tc>
          <w:tcPr>
            <w:tcW w:w="821" w:type="dxa"/>
          </w:tcPr>
          <w:p w14:paraId="290BFB85" w14:textId="77777777" w:rsidR="00C851E8" w:rsidRDefault="00C851E8" w:rsidP="00970C47">
            <w:r>
              <w:t>Vak 4</w:t>
            </w:r>
          </w:p>
          <w:p w14:paraId="4BBCD67C" w14:textId="77777777" w:rsidR="00C851E8" w:rsidRDefault="00C851E8" w:rsidP="00970C47"/>
        </w:tc>
        <w:tc>
          <w:tcPr>
            <w:tcW w:w="4350" w:type="dxa"/>
          </w:tcPr>
          <w:p w14:paraId="267D4397" w14:textId="77777777" w:rsidR="00C851E8" w:rsidRDefault="00C851E8" w:rsidP="00970C47">
            <w:r>
              <w:t>[hier komt de tekst van vak 4]</w:t>
            </w:r>
          </w:p>
        </w:tc>
        <w:tc>
          <w:tcPr>
            <w:tcW w:w="4117" w:type="dxa"/>
          </w:tcPr>
          <w:p w14:paraId="2E96CAF4" w14:textId="77777777" w:rsidR="00C851E8" w:rsidRDefault="00C851E8" w:rsidP="00970C47">
            <w:r>
              <w:t>[eventueel  afbeelding]</w:t>
            </w:r>
          </w:p>
        </w:tc>
      </w:tr>
      <w:tr w:rsidR="00C851E8" w14:paraId="23A96883" w14:textId="77777777" w:rsidTr="00970C47">
        <w:tc>
          <w:tcPr>
            <w:tcW w:w="821" w:type="dxa"/>
          </w:tcPr>
          <w:p w14:paraId="6C1C6178" w14:textId="77777777" w:rsidR="00C851E8" w:rsidRDefault="00C851E8" w:rsidP="00970C47">
            <w:r>
              <w:t>Vak 5</w:t>
            </w:r>
          </w:p>
          <w:p w14:paraId="17D431D5" w14:textId="77777777" w:rsidR="00C851E8" w:rsidRDefault="00C851E8" w:rsidP="00970C47"/>
        </w:tc>
        <w:tc>
          <w:tcPr>
            <w:tcW w:w="4350" w:type="dxa"/>
          </w:tcPr>
          <w:p w14:paraId="428867F5" w14:textId="77777777" w:rsidR="00C851E8" w:rsidRDefault="00C851E8" w:rsidP="00970C47">
            <w:r>
              <w:t>[hier komt de tekst van vak 5]</w:t>
            </w:r>
          </w:p>
        </w:tc>
        <w:tc>
          <w:tcPr>
            <w:tcW w:w="4117" w:type="dxa"/>
          </w:tcPr>
          <w:p w14:paraId="060908F6" w14:textId="77777777" w:rsidR="00C851E8" w:rsidRDefault="00C851E8" w:rsidP="00970C47">
            <w:r>
              <w:t>[eventueel  afbeelding]</w:t>
            </w:r>
          </w:p>
        </w:tc>
      </w:tr>
      <w:tr w:rsidR="00C851E8" w14:paraId="29C03B1D" w14:textId="77777777" w:rsidTr="00970C47">
        <w:tc>
          <w:tcPr>
            <w:tcW w:w="821" w:type="dxa"/>
          </w:tcPr>
          <w:p w14:paraId="351B2456" w14:textId="77777777" w:rsidR="00C851E8" w:rsidRDefault="00C851E8" w:rsidP="00970C47">
            <w:r>
              <w:t>Vak 6</w:t>
            </w:r>
          </w:p>
          <w:p w14:paraId="6D4DBA4D" w14:textId="77777777" w:rsidR="00C851E8" w:rsidRDefault="00C851E8" w:rsidP="00970C47"/>
        </w:tc>
        <w:tc>
          <w:tcPr>
            <w:tcW w:w="4350" w:type="dxa"/>
          </w:tcPr>
          <w:p w14:paraId="59F10B9D" w14:textId="77777777" w:rsidR="00C851E8" w:rsidRDefault="00C851E8" w:rsidP="00970C47">
            <w:r>
              <w:t>[hier komt de tekst van vak 6]</w:t>
            </w:r>
          </w:p>
        </w:tc>
        <w:tc>
          <w:tcPr>
            <w:tcW w:w="4117" w:type="dxa"/>
          </w:tcPr>
          <w:p w14:paraId="0F5778C1" w14:textId="77777777" w:rsidR="00C851E8" w:rsidRDefault="00C851E8" w:rsidP="00970C47">
            <w:r>
              <w:t>[eventueel  afbeelding]</w:t>
            </w:r>
          </w:p>
        </w:tc>
      </w:tr>
    </w:tbl>
    <w:p w14:paraId="78FC7CC7" w14:textId="1E73BD02" w:rsidR="00C851E8" w:rsidRDefault="00C851E8" w:rsidP="009405A2"/>
    <w:p w14:paraId="0F94B679" w14:textId="0BAE8847" w:rsidR="00E25977" w:rsidRDefault="00E25977" w:rsidP="001876CC">
      <w:pPr>
        <w:pStyle w:val="Kop2"/>
        <w:numPr>
          <w:ilvl w:val="1"/>
          <w:numId w:val="10"/>
        </w:numPr>
      </w:pPr>
      <w:r>
        <w:lastRenderedPageBreak/>
        <w:t xml:space="preserve">Inhoud van </w:t>
      </w:r>
      <w:r w:rsidR="00DB5C1F">
        <w:t>contactpage F</w:t>
      </w:r>
      <w:r>
        <w:t xml:space="preserve"> (functioneel)</w:t>
      </w:r>
    </w:p>
    <w:p w14:paraId="5728F29C" w14:textId="77777777" w:rsidR="00E25977" w:rsidRDefault="00E25977" w:rsidP="00E259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2"/>
        <w:gridCol w:w="4229"/>
        <w:gridCol w:w="4021"/>
      </w:tblGrid>
      <w:tr w:rsidR="00E25977" w14:paraId="2917F6CC" w14:textId="77777777" w:rsidTr="00970C47">
        <w:tc>
          <w:tcPr>
            <w:tcW w:w="821" w:type="dxa"/>
          </w:tcPr>
          <w:p w14:paraId="58F01C6B" w14:textId="77777777" w:rsidR="00E25977" w:rsidRDefault="00E25977" w:rsidP="00970C47">
            <w:r>
              <w:t>Vak 1</w:t>
            </w:r>
          </w:p>
          <w:p w14:paraId="0E7F153B" w14:textId="77777777" w:rsidR="00E25977" w:rsidRDefault="00E25977" w:rsidP="00970C47"/>
        </w:tc>
        <w:tc>
          <w:tcPr>
            <w:tcW w:w="4350" w:type="dxa"/>
          </w:tcPr>
          <w:p w14:paraId="3C5E428A" w14:textId="77777777" w:rsidR="00E25977" w:rsidRDefault="00E25977" w:rsidP="00970C47">
            <w:r>
              <w:t>[hier komt de tekst van vak 1]</w:t>
            </w:r>
          </w:p>
        </w:tc>
        <w:tc>
          <w:tcPr>
            <w:tcW w:w="4117" w:type="dxa"/>
          </w:tcPr>
          <w:p w14:paraId="072B7444" w14:textId="77777777" w:rsidR="00E25977" w:rsidRDefault="00E25977" w:rsidP="00970C47">
            <w:r>
              <w:t>[eventueel  afbeelding]</w:t>
            </w:r>
          </w:p>
        </w:tc>
      </w:tr>
      <w:tr w:rsidR="00E25977" w14:paraId="2F34AD4C" w14:textId="77777777" w:rsidTr="00970C47">
        <w:tc>
          <w:tcPr>
            <w:tcW w:w="821" w:type="dxa"/>
          </w:tcPr>
          <w:p w14:paraId="1763BC64" w14:textId="77777777" w:rsidR="00E25977" w:rsidRDefault="00E25977" w:rsidP="00970C47">
            <w:r>
              <w:t>Vak 2</w:t>
            </w:r>
          </w:p>
          <w:p w14:paraId="683EF85B" w14:textId="77777777" w:rsidR="00E25977" w:rsidRDefault="00E25977" w:rsidP="00970C47"/>
        </w:tc>
        <w:tc>
          <w:tcPr>
            <w:tcW w:w="4350" w:type="dxa"/>
          </w:tcPr>
          <w:p w14:paraId="52CAA575" w14:textId="77777777" w:rsidR="00E25977" w:rsidRDefault="00E25977" w:rsidP="00970C47">
            <w:r>
              <w:t>[hier komt de tekst van vak 2]</w:t>
            </w:r>
          </w:p>
        </w:tc>
        <w:tc>
          <w:tcPr>
            <w:tcW w:w="4117" w:type="dxa"/>
          </w:tcPr>
          <w:p w14:paraId="433A50A5" w14:textId="77777777" w:rsidR="00E25977" w:rsidRDefault="00E25977" w:rsidP="00970C47">
            <w:r>
              <w:t>[eventueel  afbeelding]</w:t>
            </w:r>
          </w:p>
        </w:tc>
      </w:tr>
      <w:tr w:rsidR="00E25977" w14:paraId="3E09A648" w14:textId="77777777" w:rsidTr="00970C47">
        <w:tc>
          <w:tcPr>
            <w:tcW w:w="821" w:type="dxa"/>
          </w:tcPr>
          <w:p w14:paraId="12E910E8" w14:textId="77777777" w:rsidR="00E25977" w:rsidRDefault="00E25977" w:rsidP="00970C47">
            <w:r>
              <w:t>Vak 3</w:t>
            </w:r>
          </w:p>
          <w:p w14:paraId="123A5506" w14:textId="77777777" w:rsidR="00E25977" w:rsidRDefault="00E25977" w:rsidP="00970C47"/>
        </w:tc>
        <w:tc>
          <w:tcPr>
            <w:tcW w:w="4350" w:type="dxa"/>
          </w:tcPr>
          <w:p w14:paraId="62DC7842" w14:textId="77777777" w:rsidR="00E25977" w:rsidRDefault="00E25977" w:rsidP="00970C47">
            <w:r>
              <w:t>[hier komt de tekst van vak 3]</w:t>
            </w:r>
          </w:p>
        </w:tc>
        <w:tc>
          <w:tcPr>
            <w:tcW w:w="4117" w:type="dxa"/>
          </w:tcPr>
          <w:p w14:paraId="3EFE54D8" w14:textId="77777777" w:rsidR="00E25977" w:rsidRDefault="00E25977" w:rsidP="00970C47">
            <w:r>
              <w:t>[eventueel  afbeelding]</w:t>
            </w:r>
          </w:p>
        </w:tc>
      </w:tr>
      <w:tr w:rsidR="00E25977" w14:paraId="59EA77A6" w14:textId="77777777" w:rsidTr="00970C47">
        <w:tc>
          <w:tcPr>
            <w:tcW w:w="821" w:type="dxa"/>
          </w:tcPr>
          <w:p w14:paraId="133CDA65" w14:textId="77777777" w:rsidR="00E25977" w:rsidRDefault="00E25977" w:rsidP="00970C47">
            <w:r>
              <w:t>Vak 4</w:t>
            </w:r>
          </w:p>
          <w:p w14:paraId="20931E0C" w14:textId="77777777" w:rsidR="00E25977" w:rsidRDefault="00E25977" w:rsidP="00970C47"/>
        </w:tc>
        <w:tc>
          <w:tcPr>
            <w:tcW w:w="4350" w:type="dxa"/>
          </w:tcPr>
          <w:p w14:paraId="46F48588" w14:textId="77777777" w:rsidR="00E25977" w:rsidRDefault="00E25977" w:rsidP="00970C47">
            <w:r>
              <w:t>[hier komt de tekst van vak 4]</w:t>
            </w:r>
          </w:p>
        </w:tc>
        <w:tc>
          <w:tcPr>
            <w:tcW w:w="4117" w:type="dxa"/>
          </w:tcPr>
          <w:p w14:paraId="2DB37DB6" w14:textId="77777777" w:rsidR="00E25977" w:rsidRDefault="00E25977" w:rsidP="00970C47">
            <w:r>
              <w:t>[eventueel  afbeelding]</w:t>
            </w:r>
          </w:p>
        </w:tc>
      </w:tr>
      <w:tr w:rsidR="00E25977" w14:paraId="4F504C6F" w14:textId="77777777" w:rsidTr="00970C47">
        <w:tc>
          <w:tcPr>
            <w:tcW w:w="821" w:type="dxa"/>
          </w:tcPr>
          <w:p w14:paraId="12FCEE8E" w14:textId="77777777" w:rsidR="00E25977" w:rsidRDefault="00E25977" w:rsidP="00970C47">
            <w:r>
              <w:t>Vak 5</w:t>
            </w:r>
          </w:p>
          <w:p w14:paraId="0C58697F" w14:textId="77777777" w:rsidR="00E25977" w:rsidRDefault="00E25977" w:rsidP="00970C47"/>
        </w:tc>
        <w:tc>
          <w:tcPr>
            <w:tcW w:w="4350" w:type="dxa"/>
          </w:tcPr>
          <w:p w14:paraId="36D3F18C" w14:textId="77777777" w:rsidR="00E25977" w:rsidRDefault="00E25977" w:rsidP="00970C47">
            <w:r>
              <w:t>[hier komt de tekst van vak 5]</w:t>
            </w:r>
          </w:p>
        </w:tc>
        <w:tc>
          <w:tcPr>
            <w:tcW w:w="4117" w:type="dxa"/>
          </w:tcPr>
          <w:p w14:paraId="7BE65B7A" w14:textId="77777777" w:rsidR="00E25977" w:rsidRDefault="00E25977" w:rsidP="00970C47">
            <w:r>
              <w:t>[eventueel  afbeelding]</w:t>
            </w:r>
          </w:p>
        </w:tc>
      </w:tr>
      <w:tr w:rsidR="00E25977" w14:paraId="79998D46" w14:textId="77777777" w:rsidTr="00970C47">
        <w:tc>
          <w:tcPr>
            <w:tcW w:w="821" w:type="dxa"/>
          </w:tcPr>
          <w:p w14:paraId="56911491" w14:textId="77777777" w:rsidR="00E25977" w:rsidRDefault="00E25977" w:rsidP="00970C47">
            <w:r>
              <w:t>Vak 6</w:t>
            </w:r>
          </w:p>
          <w:p w14:paraId="16CEDB24" w14:textId="77777777" w:rsidR="00E25977" w:rsidRDefault="00E25977" w:rsidP="00970C47"/>
        </w:tc>
        <w:tc>
          <w:tcPr>
            <w:tcW w:w="4350" w:type="dxa"/>
          </w:tcPr>
          <w:p w14:paraId="18B9AD1A" w14:textId="77777777" w:rsidR="00E25977" w:rsidRDefault="00E25977" w:rsidP="00970C47">
            <w:r>
              <w:t>[hier komt de tekst van vak 6]</w:t>
            </w:r>
          </w:p>
        </w:tc>
        <w:tc>
          <w:tcPr>
            <w:tcW w:w="4117" w:type="dxa"/>
          </w:tcPr>
          <w:p w14:paraId="26327AB1" w14:textId="77777777" w:rsidR="00E25977" w:rsidRDefault="00E25977" w:rsidP="00970C47">
            <w:r>
              <w:t>[eventueel  afbeelding]</w:t>
            </w:r>
          </w:p>
        </w:tc>
      </w:tr>
    </w:tbl>
    <w:p w14:paraId="3FE85132" w14:textId="77777777" w:rsidR="00C851E8" w:rsidRDefault="00C851E8" w:rsidP="009405A2"/>
    <w:p w14:paraId="526657B1" w14:textId="77777777" w:rsidR="00477842" w:rsidRPr="00477842" w:rsidRDefault="00477842" w:rsidP="00BB55C4">
      <w:pPr>
        <w:pStyle w:val="Kop2"/>
        <w:numPr>
          <w:ilvl w:val="1"/>
          <w:numId w:val="10"/>
        </w:numPr>
        <w:ind w:left="576"/>
      </w:pPr>
      <w:bookmarkStart w:id="5" w:name="_Toc460396093"/>
      <w:r>
        <w:t>Vormgeving van de folder</w:t>
      </w:r>
      <w:r w:rsidR="009405A2">
        <w:t xml:space="preserve"> A</w:t>
      </w:r>
      <w:r>
        <w:t xml:space="preserve"> (technisch)</w:t>
      </w:r>
      <w:bookmarkEnd w:id="5"/>
    </w:p>
    <w:p w14:paraId="3B3F15BD" w14:textId="77777777" w:rsidR="00477842" w:rsidRDefault="00477842" w:rsidP="00477842"/>
    <w:p w14:paraId="7E31D7D6" w14:textId="77777777" w:rsidR="00477842" w:rsidRPr="00477842" w:rsidRDefault="00477842" w:rsidP="00477842">
      <w:r>
        <w:t>[plaats hieronder een of meerder afbeeldingen die weergeven hoe de folder wordt ingedeeld]</w:t>
      </w:r>
    </w:p>
    <w:p w14:paraId="59322753" w14:textId="77777777" w:rsidR="006D5C8E" w:rsidRPr="00477842" w:rsidRDefault="006D5C8E" w:rsidP="00BB55C4">
      <w:pPr>
        <w:pStyle w:val="Kop2"/>
        <w:numPr>
          <w:ilvl w:val="1"/>
          <w:numId w:val="10"/>
        </w:numPr>
        <w:ind w:left="576"/>
      </w:pPr>
      <w:r>
        <w:t>Vormgeving van de folder B (technisch)</w:t>
      </w:r>
    </w:p>
    <w:p w14:paraId="741B7B48" w14:textId="77777777" w:rsidR="006D5C8E" w:rsidRDefault="006D5C8E" w:rsidP="006D5C8E"/>
    <w:p w14:paraId="5D557B15" w14:textId="77777777" w:rsidR="006D5C8E" w:rsidRPr="00477842" w:rsidRDefault="006D5C8E" w:rsidP="006D5C8E">
      <w:r>
        <w:t>[plaats hieronder een of meerder afbeeldingen die weergeven hoe de folder wordt ingedeeld]</w:t>
      </w:r>
    </w:p>
    <w:p w14:paraId="312B4934" w14:textId="34C6B78D" w:rsidR="002E2BC9" w:rsidRPr="00477842" w:rsidRDefault="002E2BC9" w:rsidP="002E2BC9">
      <w:pPr>
        <w:pStyle w:val="Kop2"/>
        <w:numPr>
          <w:ilvl w:val="1"/>
          <w:numId w:val="10"/>
        </w:numPr>
        <w:ind w:left="576"/>
      </w:pPr>
      <w:r>
        <w:t xml:space="preserve">Vormgeving van de folder </w:t>
      </w:r>
      <w:r>
        <w:t>C</w:t>
      </w:r>
      <w:r>
        <w:t xml:space="preserve"> (technisch)</w:t>
      </w:r>
    </w:p>
    <w:p w14:paraId="64A40E3B" w14:textId="77777777" w:rsidR="002E2BC9" w:rsidRDefault="002E2BC9" w:rsidP="002E2BC9"/>
    <w:p w14:paraId="04C2CC12" w14:textId="77777777" w:rsidR="002E2BC9" w:rsidRPr="00477842" w:rsidRDefault="002E2BC9" w:rsidP="002E2BC9">
      <w:r>
        <w:t>[plaats hieronder een of meerder afbeeldingen die weergeven hoe de folder wordt ingedeeld]</w:t>
      </w:r>
    </w:p>
    <w:p w14:paraId="401B91D3" w14:textId="2B8FD62D" w:rsidR="002E2BC9" w:rsidRPr="00477842" w:rsidRDefault="002E2BC9" w:rsidP="002E2BC9">
      <w:pPr>
        <w:pStyle w:val="Kop2"/>
        <w:numPr>
          <w:ilvl w:val="1"/>
          <w:numId w:val="10"/>
        </w:numPr>
        <w:ind w:left="576"/>
      </w:pPr>
      <w:r>
        <w:t xml:space="preserve">Vormgeving van de folder </w:t>
      </w:r>
      <w:r>
        <w:t>D</w:t>
      </w:r>
      <w:r>
        <w:t xml:space="preserve"> (technisch)</w:t>
      </w:r>
    </w:p>
    <w:p w14:paraId="7CB629D5" w14:textId="77777777" w:rsidR="002E2BC9" w:rsidRDefault="002E2BC9" w:rsidP="002E2BC9"/>
    <w:p w14:paraId="736FDCF1" w14:textId="77777777" w:rsidR="002E2BC9" w:rsidRPr="00477842" w:rsidRDefault="002E2BC9" w:rsidP="002E2BC9">
      <w:r>
        <w:t>[plaats hieronder een of meerder afbeeldingen die weergeven hoe de folder wordt ingedeeld]</w:t>
      </w:r>
    </w:p>
    <w:p w14:paraId="2068D722" w14:textId="684AA5A2" w:rsidR="002E2BC9" w:rsidRPr="00477842" w:rsidRDefault="002E2BC9" w:rsidP="002E2BC9">
      <w:pPr>
        <w:pStyle w:val="Kop2"/>
        <w:numPr>
          <w:ilvl w:val="1"/>
          <w:numId w:val="10"/>
        </w:numPr>
        <w:ind w:left="576"/>
      </w:pPr>
      <w:r>
        <w:t xml:space="preserve">Vormgeving van de folder </w:t>
      </w:r>
      <w:r>
        <w:t>E</w:t>
      </w:r>
      <w:r>
        <w:t xml:space="preserve"> (technisch)</w:t>
      </w:r>
    </w:p>
    <w:p w14:paraId="7111F429" w14:textId="77777777" w:rsidR="002E2BC9" w:rsidRDefault="002E2BC9" w:rsidP="002E2BC9"/>
    <w:p w14:paraId="58D0CDAB" w14:textId="77777777" w:rsidR="002E2BC9" w:rsidRPr="00477842" w:rsidRDefault="002E2BC9" w:rsidP="002E2BC9">
      <w:r>
        <w:t>[plaats hieronder een of meerder afbeeldingen die weergeven hoe de folder wordt ingedeeld]</w:t>
      </w:r>
    </w:p>
    <w:p w14:paraId="5D6EEDDD" w14:textId="181D7372" w:rsidR="002E2BC9" w:rsidRPr="00477842" w:rsidRDefault="002E2BC9" w:rsidP="002E2BC9">
      <w:pPr>
        <w:pStyle w:val="Kop2"/>
        <w:numPr>
          <w:ilvl w:val="1"/>
          <w:numId w:val="10"/>
        </w:numPr>
        <w:ind w:left="576"/>
      </w:pPr>
      <w:r>
        <w:t xml:space="preserve">Vormgeving van de folder </w:t>
      </w:r>
      <w:r>
        <w:t>F</w:t>
      </w:r>
      <w:r>
        <w:t xml:space="preserve"> (technisch)</w:t>
      </w:r>
    </w:p>
    <w:p w14:paraId="03A821D6" w14:textId="77777777" w:rsidR="002E2BC9" w:rsidRDefault="002E2BC9" w:rsidP="002E2BC9"/>
    <w:p w14:paraId="6426CD75" w14:textId="77777777" w:rsidR="002E2BC9" w:rsidRPr="00477842" w:rsidRDefault="002E2BC9" w:rsidP="002E2BC9">
      <w:r>
        <w:t>[plaats hieronder een of meerder afbeeldingen die weergeven hoe de folder wordt ingedeeld]</w:t>
      </w:r>
    </w:p>
    <w:p w14:paraId="3896C851" w14:textId="08BC0C29" w:rsidR="002E2BC9" w:rsidRDefault="002E2BC9" w:rsidP="006D5C8E"/>
    <w:p w14:paraId="78870555" w14:textId="77777777" w:rsidR="008F6844" w:rsidRPr="008F6844" w:rsidRDefault="00E21023" w:rsidP="00BB55C4">
      <w:pPr>
        <w:pStyle w:val="Kop1"/>
        <w:numPr>
          <w:ilvl w:val="0"/>
          <w:numId w:val="10"/>
        </w:numPr>
        <w:rPr>
          <w:lang w:val="en-US"/>
        </w:rPr>
      </w:pPr>
      <w:bookmarkStart w:id="6" w:name="_Toc460396094"/>
      <w:proofErr w:type="spellStart"/>
      <w:r>
        <w:rPr>
          <w:lang w:val="en-US"/>
        </w:rPr>
        <w:lastRenderedPageBreak/>
        <w:t>Realisatie</w:t>
      </w:r>
      <w:bookmarkEnd w:id="6"/>
      <w:proofErr w:type="spellEnd"/>
    </w:p>
    <w:p w14:paraId="6EE482D7" w14:textId="77777777" w:rsidR="008F6844" w:rsidRPr="008F6844" w:rsidRDefault="008F6844" w:rsidP="008F6844">
      <w:pPr>
        <w:rPr>
          <w:i/>
          <w:lang w:val="en-US"/>
        </w:rPr>
      </w:pPr>
    </w:p>
    <w:p w14:paraId="4F7C60C6" w14:textId="5502834D" w:rsidR="008F6844" w:rsidRDefault="00BD2720" w:rsidP="00BB55C4">
      <w:pPr>
        <w:pStyle w:val="Kop2"/>
        <w:numPr>
          <w:ilvl w:val="1"/>
          <w:numId w:val="10"/>
        </w:numPr>
        <w:ind w:left="576"/>
        <w:rPr>
          <w:lang w:val="en-US"/>
        </w:rPr>
      </w:pPr>
      <w:bookmarkStart w:id="7" w:name="_Toc460396095"/>
      <w:r>
        <w:rPr>
          <w:lang w:val="en-US"/>
        </w:rPr>
        <w:t>website</w:t>
      </w:r>
      <w:r w:rsidR="00E21023">
        <w:rPr>
          <w:lang w:val="en-US"/>
        </w:rPr>
        <w:t xml:space="preserve"> A – De </w:t>
      </w:r>
      <w:proofErr w:type="spellStart"/>
      <w:r w:rsidR="00E21023">
        <w:rPr>
          <w:lang w:val="en-US"/>
        </w:rPr>
        <w:t>opleiding</w:t>
      </w:r>
      <w:bookmarkEnd w:id="7"/>
      <w:proofErr w:type="spellEnd"/>
    </w:p>
    <w:p w14:paraId="719970B5" w14:textId="77777777" w:rsidR="00E21023" w:rsidRDefault="00E21023" w:rsidP="00E21023">
      <w:pPr>
        <w:rPr>
          <w:lang w:val="en-US"/>
        </w:rPr>
      </w:pPr>
    </w:p>
    <w:p w14:paraId="2685B55C" w14:textId="77777777" w:rsidR="00E21023" w:rsidRPr="00E21023" w:rsidRDefault="00E21023" w:rsidP="00E21023">
      <w:r w:rsidRPr="00E21023">
        <w:t>[ hier een of meerdere afbeeldingen invoegen van de folder]</w:t>
      </w:r>
    </w:p>
    <w:p w14:paraId="728B4995" w14:textId="77777777" w:rsidR="00E21023" w:rsidRPr="009E3648" w:rsidRDefault="00E21023" w:rsidP="00E21023">
      <w:pPr>
        <w:rPr>
          <w:i/>
        </w:rPr>
      </w:pPr>
    </w:p>
    <w:p w14:paraId="6492DE0D" w14:textId="393E8E6C" w:rsidR="00E21023" w:rsidRDefault="00BD2720" w:rsidP="00BB55C4">
      <w:pPr>
        <w:pStyle w:val="Kop2"/>
        <w:numPr>
          <w:ilvl w:val="1"/>
          <w:numId w:val="10"/>
        </w:numPr>
        <w:ind w:left="576"/>
        <w:rPr>
          <w:lang w:val="en-US"/>
        </w:rPr>
      </w:pPr>
      <w:bookmarkStart w:id="8" w:name="_Toc460396096"/>
      <w:r>
        <w:rPr>
          <w:lang w:val="en-US"/>
        </w:rPr>
        <w:t>website</w:t>
      </w:r>
      <w:r w:rsidR="00E21023">
        <w:rPr>
          <w:lang w:val="en-US"/>
        </w:rPr>
        <w:t xml:space="preserve"> B -  Het </w:t>
      </w:r>
      <w:proofErr w:type="spellStart"/>
      <w:r w:rsidR="00E21023">
        <w:rPr>
          <w:lang w:val="en-US"/>
        </w:rPr>
        <w:t>vak</w:t>
      </w:r>
      <w:bookmarkEnd w:id="8"/>
      <w:proofErr w:type="spellEnd"/>
    </w:p>
    <w:p w14:paraId="715D7B8D" w14:textId="77777777" w:rsidR="00E21023" w:rsidRDefault="00E21023" w:rsidP="00E21023">
      <w:pPr>
        <w:rPr>
          <w:lang w:val="en-US"/>
        </w:rPr>
      </w:pPr>
    </w:p>
    <w:p w14:paraId="2A59C078" w14:textId="77777777" w:rsidR="00E21023" w:rsidRDefault="00E21023" w:rsidP="00E21023">
      <w:r w:rsidRPr="00E21023">
        <w:t>[ hier een of meerdere afbeeldingen invoegen van de folder]</w:t>
      </w:r>
    </w:p>
    <w:p w14:paraId="5DA92ADA" w14:textId="77777777" w:rsidR="00312F5E" w:rsidRDefault="00312F5E" w:rsidP="00E21023"/>
    <w:p w14:paraId="00AFFC3B" w14:textId="44EA813E" w:rsidR="00084787" w:rsidRDefault="00BD2720" w:rsidP="00312F5E">
      <w:pPr>
        <w:pStyle w:val="Kop2"/>
        <w:numPr>
          <w:ilvl w:val="1"/>
          <w:numId w:val="14"/>
        </w:numPr>
        <w:rPr>
          <w:lang w:val="en-US"/>
        </w:rPr>
      </w:pPr>
      <w:r>
        <w:rPr>
          <w:lang w:val="en-US"/>
        </w:rPr>
        <w:t>website</w:t>
      </w:r>
      <w:r w:rsidR="00084787">
        <w:rPr>
          <w:lang w:val="en-US"/>
        </w:rPr>
        <w:t xml:space="preserve"> </w:t>
      </w:r>
      <w:r w:rsidR="00312F5E">
        <w:rPr>
          <w:lang w:val="en-US"/>
        </w:rPr>
        <w:t>C</w:t>
      </w:r>
      <w:r w:rsidR="00084787">
        <w:rPr>
          <w:lang w:val="en-US"/>
        </w:rPr>
        <w:t xml:space="preserve"> – De </w:t>
      </w:r>
      <w:proofErr w:type="spellStart"/>
      <w:r w:rsidR="00084787">
        <w:rPr>
          <w:lang w:val="en-US"/>
        </w:rPr>
        <w:t>opleiding</w:t>
      </w:r>
      <w:proofErr w:type="spellEnd"/>
    </w:p>
    <w:p w14:paraId="7A6C1422" w14:textId="77777777" w:rsidR="00084787" w:rsidRDefault="00084787" w:rsidP="00084787">
      <w:pPr>
        <w:rPr>
          <w:lang w:val="en-US"/>
        </w:rPr>
      </w:pPr>
    </w:p>
    <w:p w14:paraId="1F4D5F1B" w14:textId="77777777" w:rsidR="00084787" w:rsidRPr="00E21023" w:rsidRDefault="00084787" w:rsidP="00084787">
      <w:r w:rsidRPr="00E21023">
        <w:t>[ hier een of meerdere afbeeldingen invoegen van de folder]</w:t>
      </w:r>
    </w:p>
    <w:p w14:paraId="76464C79" w14:textId="77777777" w:rsidR="00084787" w:rsidRPr="009E3648" w:rsidRDefault="00084787" w:rsidP="00084787">
      <w:pPr>
        <w:rPr>
          <w:i/>
        </w:rPr>
      </w:pPr>
    </w:p>
    <w:p w14:paraId="01F0AA9B" w14:textId="36B2544A" w:rsidR="00084787" w:rsidRDefault="00BD2720" w:rsidP="00312F5E">
      <w:pPr>
        <w:pStyle w:val="Kop2"/>
        <w:numPr>
          <w:ilvl w:val="1"/>
          <w:numId w:val="14"/>
        </w:numPr>
        <w:ind w:left="576"/>
        <w:rPr>
          <w:lang w:val="en-US"/>
        </w:rPr>
      </w:pPr>
      <w:r>
        <w:rPr>
          <w:lang w:val="en-US"/>
        </w:rPr>
        <w:t>website</w:t>
      </w:r>
      <w:r w:rsidR="00084787">
        <w:rPr>
          <w:lang w:val="en-US"/>
        </w:rPr>
        <w:t xml:space="preserve"> </w:t>
      </w:r>
      <w:r w:rsidR="00312F5E">
        <w:rPr>
          <w:lang w:val="en-US"/>
        </w:rPr>
        <w:t>D</w:t>
      </w:r>
      <w:r w:rsidR="00084787">
        <w:rPr>
          <w:lang w:val="en-US"/>
        </w:rPr>
        <w:t xml:space="preserve"> -  Het </w:t>
      </w:r>
      <w:proofErr w:type="spellStart"/>
      <w:r w:rsidR="00084787">
        <w:rPr>
          <w:lang w:val="en-US"/>
        </w:rPr>
        <w:t>vak</w:t>
      </w:r>
      <w:proofErr w:type="spellEnd"/>
    </w:p>
    <w:p w14:paraId="08CDBE79" w14:textId="77777777" w:rsidR="00084787" w:rsidRDefault="00084787" w:rsidP="00084787">
      <w:pPr>
        <w:rPr>
          <w:lang w:val="en-US"/>
        </w:rPr>
      </w:pPr>
    </w:p>
    <w:p w14:paraId="5810EA58" w14:textId="77777777" w:rsidR="00084787" w:rsidRDefault="00084787" w:rsidP="00084787">
      <w:r w:rsidRPr="00E21023">
        <w:t>[ hier een of meerdere afbeeldingen invoegen van de folder]</w:t>
      </w:r>
    </w:p>
    <w:p w14:paraId="742CE323" w14:textId="207B281B" w:rsidR="00084787" w:rsidRDefault="00BD2720" w:rsidP="00312F5E">
      <w:pPr>
        <w:pStyle w:val="Kop2"/>
        <w:numPr>
          <w:ilvl w:val="1"/>
          <w:numId w:val="14"/>
        </w:numPr>
        <w:ind w:left="576"/>
        <w:rPr>
          <w:lang w:val="en-US"/>
        </w:rPr>
      </w:pPr>
      <w:r>
        <w:rPr>
          <w:lang w:val="en-US"/>
        </w:rPr>
        <w:t>website</w:t>
      </w:r>
      <w:r w:rsidR="00084787">
        <w:rPr>
          <w:lang w:val="en-US"/>
        </w:rPr>
        <w:t xml:space="preserve"> </w:t>
      </w:r>
      <w:r w:rsidR="00312F5E">
        <w:rPr>
          <w:lang w:val="en-US"/>
        </w:rPr>
        <w:t>E</w:t>
      </w:r>
      <w:r w:rsidR="00084787">
        <w:rPr>
          <w:lang w:val="en-US"/>
        </w:rPr>
        <w:t xml:space="preserve"> – De </w:t>
      </w:r>
      <w:proofErr w:type="spellStart"/>
      <w:r w:rsidR="00084787">
        <w:rPr>
          <w:lang w:val="en-US"/>
        </w:rPr>
        <w:t>opleiding</w:t>
      </w:r>
      <w:proofErr w:type="spellEnd"/>
    </w:p>
    <w:p w14:paraId="7912BB3C" w14:textId="77777777" w:rsidR="00084787" w:rsidRDefault="00084787" w:rsidP="00084787">
      <w:pPr>
        <w:rPr>
          <w:lang w:val="en-US"/>
        </w:rPr>
      </w:pPr>
    </w:p>
    <w:p w14:paraId="5EA5E102" w14:textId="77777777" w:rsidR="00084787" w:rsidRPr="00E21023" w:rsidRDefault="00084787" w:rsidP="00084787">
      <w:r w:rsidRPr="00E21023">
        <w:t>[ hier een of meerdere afbeeldingen invoegen van de folder]</w:t>
      </w:r>
    </w:p>
    <w:p w14:paraId="1CB5FF71" w14:textId="77777777" w:rsidR="00084787" w:rsidRPr="009E3648" w:rsidRDefault="00084787" w:rsidP="00084787">
      <w:pPr>
        <w:rPr>
          <w:i/>
        </w:rPr>
      </w:pPr>
    </w:p>
    <w:p w14:paraId="0D15533E" w14:textId="2B2AC054" w:rsidR="00084787" w:rsidRDefault="00BD2720" w:rsidP="00312F5E">
      <w:pPr>
        <w:pStyle w:val="Kop2"/>
        <w:numPr>
          <w:ilvl w:val="1"/>
          <w:numId w:val="14"/>
        </w:numPr>
        <w:ind w:left="576"/>
        <w:rPr>
          <w:lang w:val="en-US"/>
        </w:rPr>
      </w:pPr>
      <w:r>
        <w:rPr>
          <w:lang w:val="en-US"/>
        </w:rPr>
        <w:t>website</w:t>
      </w:r>
      <w:r w:rsidR="00084787">
        <w:rPr>
          <w:lang w:val="en-US"/>
        </w:rPr>
        <w:t xml:space="preserve"> </w:t>
      </w:r>
      <w:r w:rsidR="00312F5E">
        <w:rPr>
          <w:lang w:val="en-US"/>
        </w:rPr>
        <w:t>F</w:t>
      </w:r>
      <w:r w:rsidR="00084787">
        <w:rPr>
          <w:lang w:val="en-US"/>
        </w:rPr>
        <w:t xml:space="preserve"> -  Het </w:t>
      </w:r>
      <w:proofErr w:type="spellStart"/>
      <w:r w:rsidR="00084787">
        <w:rPr>
          <w:lang w:val="en-US"/>
        </w:rPr>
        <w:t>vak</w:t>
      </w:r>
      <w:proofErr w:type="spellEnd"/>
    </w:p>
    <w:p w14:paraId="0627260D" w14:textId="77777777" w:rsidR="00084787" w:rsidRDefault="00084787" w:rsidP="00084787">
      <w:pPr>
        <w:rPr>
          <w:lang w:val="en-US"/>
        </w:rPr>
      </w:pPr>
    </w:p>
    <w:p w14:paraId="26EB80DD" w14:textId="77777777" w:rsidR="00084787" w:rsidRDefault="00084787" w:rsidP="00084787">
      <w:r w:rsidRPr="00E21023">
        <w:t>[ hier een of meerdere afbeeldingen invoegen van de folder]</w:t>
      </w:r>
    </w:p>
    <w:p w14:paraId="46FC507C" w14:textId="1BFB2042" w:rsidR="00E21023" w:rsidRDefault="00E21023"/>
    <w:p w14:paraId="2CAFC9C1" w14:textId="77777777" w:rsidR="008F0725" w:rsidRDefault="008F0725"/>
    <w:p w14:paraId="7D768D4E" w14:textId="77777777" w:rsidR="008F0725" w:rsidRDefault="008F0725"/>
    <w:p w14:paraId="18ABE9A6" w14:textId="77777777" w:rsidR="008F0725" w:rsidRDefault="008F0725"/>
    <w:p w14:paraId="30D684A0" w14:textId="77777777" w:rsidR="008F0725" w:rsidRDefault="008F0725"/>
    <w:p w14:paraId="58A88E52" w14:textId="77777777" w:rsidR="00E21023" w:rsidRDefault="00E21023" w:rsidP="00312F5E">
      <w:pPr>
        <w:pStyle w:val="Kop1"/>
        <w:numPr>
          <w:ilvl w:val="0"/>
          <w:numId w:val="14"/>
        </w:numPr>
      </w:pPr>
      <w:bookmarkStart w:id="9" w:name="_Toc460396097"/>
      <w:r>
        <w:lastRenderedPageBreak/>
        <w:t>Evaluatie</w:t>
      </w:r>
      <w:bookmarkEnd w:id="9"/>
    </w:p>
    <w:p w14:paraId="5568C17F" w14:textId="77777777" w:rsidR="00E21023" w:rsidRPr="00E21023" w:rsidRDefault="00E21023" w:rsidP="00E21023"/>
    <w:p w14:paraId="5ACBCE17" w14:textId="77777777" w:rsidR="007A2854" w:rsidRDefault="00E21023" w:rsidP="007A2854">
      <w:r>
        <w:t xml:space="preserve">[schrijf hieronder een korte evaluatie, </w:t>
      </w:r>
      <w:proofErr w:type="spellStart"/>
      <w:r>
        <w:t>puntgewijs</w:t>
      </w:r>
      <w:proofErr w:type="spellEnd"/>
      <w:r>
        <w:t xml:space="preserve"> ingedeeld met de </w:t>
      </w:r>
      <w:proofErr w:type="spellStart"/>
      <w:r>
        <w:t>ondedelen</w:t>
      </w:r>
      <w:proofErr w:type="spellEnd"/>
      <w:r>
        <w:t>: wat ging er goed, wat ging er minder goed, wat heb ik geleerd, wat zou ik volgende keer anders doen]</w:t>
      </w:r>
      <w:bookmarkStart w:id="10" w:name="_Toc460396098"/>
    </w:p>
    <w:p w14:paraId="3A6DC598" w14:textId="77777777" w:rsidR="007A2854" w:rsidRPr="007A2854" w:rsidRDefault="007A2854" w:rsidP="00E21023">
      <w:pPr>
        <w:rPr>
          <w:color w:val="548DD4" w:themeColor="text2" w:themeTint="99"/>
          <w:sz w:val="40"/>
          <w:szCs w:val="40"/>
        </w:rPr>
      </w:pPr>
    </w:p>
    <w:p w14:paraId="521BF7E2" w14:textId="5099E187" w:rsidR="00E21023" w:rsidRPr="007A2854" w:rsidRDefault="00E21023" w:rsidP="00E21023">
      <w:pPr>
        <w:rPr>
          <w:color w:val="548DD4" w:themeColor="text2" w:themeTint="99"/>
          <w:sz w:val="40"/>
          <w:szCs w:val="40"/>
        </w:rPr>
      </w:pPr>
      <w:r w:rsidRPr="007A2854">
        <w:rPr>
          <w:color w:val="548DD4" w:themeColor="text2" w:themeTint="99"/>
          <w:sz w:val="40"/>
          <w:szCs w:val="40"/>
        </w:rPr>
        <w:t>Bijlagen</w:t>
      </w:r>
      <w:bookmarkEnd w:id="10"/>
    </w:p>
    <w:p w14:paraId="16017C3C" w14:textId="77777777" w:rsidR="00E21023" w:rsidRDefault="00E21023" w:rsidP="00E21023">
      <w:r>
        <w:t>Bij dit verslag horen de volgende bijlagen:</w:t>
      </w:r>
    </w:p>
    <w:p w14:paraId="5207C92F" w14:textId="1F3E3EC4" w:rsidR="00E21023" w:rsidRDefault="00E21023" w:rsidP="00E21023">
      <w:pPr>
        <w:pStyle w:val="Lijstalinea"/>
        <w:numPr>
          <w:ilvl w:val="0"/>
          <w:numId w:val="13"/>
        </w:numPr>
      </w:pPr>
      <w:r>
        <w:t xml:space="preserve">Een </w:t>
      </w:r>
      <w:r w:rsidR="00BD2720">
        <w:t>webpage</w:t>
      </w:r>
      <w:r>
        <w:t xml:space="preserve"> type A, </w:t>
      </w:r>
      <w:r w:rsidR="00165F31">
        <w:t xml:space="preserve">home page </w:t>
      </w:r>
    </w:p>
    <w:p w14:paraId="0FBE038B" w14:textId="0A99494E" w:rsidR="00E21023" w:rsidRDefault="00E21023" w:rsidP="00E21023">
      <w:pPr>
        <w:pStyle w:val="Lijstalinea"/>
        <w:numPr>
          <w:ilvl w:val="0"/>
          <w:numId w:val="13"/>
        </w:numPr>
      </w:pPr>
      <w:r>
        <w:t xml:space="preserve">Een </w:t>
      </w:r>
      <w:r w:rsidR="00BD2720">
        <w:t>webpage</w:t>
      </w:r>
      <w:r>
        <w:t xml:space="preserve"> type B, </w:t>
      </w:r>
      <w:r w:rsidR="00464643">
        <w:t>rating page</w:t>
      </w:r>
    </w:p>
    <w:p w14:paraId="13F6198A" w14:textId="67063F45" w:rsidR="00B57CC6" w:rsidRDefault="00B57CC6" w:rsidP="00E21023">
      <w:pPr>
        <w:pStyle w:val="Lijstalinea"/>
        <w:numPr>
          <w:ilvl w:val="0"/>
          <w:numId w:val="13"/>
        </w:numPr>
      </w:pPr>
      <w:r>
        <w:t xml:space="preserve">Een </w:t>
      </w:r>
      <w:r w:rsidR="00BD2720">
        <w:t>webpage</w:t>
      </w:r>
      <w:r>
        <w:t xml:space="preserve"> type </w:t>
      </w:r>
      <w:proofErr w:type="spellStart"/>
      <w:r w:rsidR="007F726A">
        <w:t>C</w:t>
      </w:r>
      <w:r>
        <w:t>,</w:t>
      </w:r>
      <w:r w:rsidR="00464643">
        <w:t>review</w:t>
      </w:r>
      <w:proofErr w:type="spellEnd"/>
    </w:p>
    <w:p w14:paraId="3225A16F" w14:textId="3F58028C" w:rsidR="00B57CC6" w:rsidRDefault="00B57CC6" w:rsidP="00E21023">
      <w:pPr>
        <w:pStyle w:val="Lijstalinea"/>
        <w:numPr>
          <w:ilvl w:val="0"/>
          <w:numId w:val="13"/>
        </w:numPr>
      </w:pPr>
      <w:r>
        <w:t xml:space="preserve">Een </w:t>
      </w:r>
      <w:r w:rsidR="00BD2720">
        <w:t>webpage</w:t>
      </w:r>
      <w:r>
        <w:t xml:space="preserve"> type </w:t>
      </w:r>
      <w:proofErr w:type="spellStart"/>
      <w:r w:rsidR="007F726A">
        <w:t>D</w:t>
      </w:r>
      <w:r>
        <w:t>,</w:t>
      </w:r>
      <w:r w:rsidR="00464643">
        <w:t>merch</w:t>
      </w:r>
      <w:proofErr w:type="spellEnd"/>
    </w:p>
    <w:p w14:paraId="5A3D0DFF" w14:textId="030E4531" w:rsidR="00B57CC6" w:rsidRDefault="00B57CC6" w:rsidP="00E21023">
      <w:pPr>
        <w:pStyle w:val="Lijstalinea"/>
        <w:numPr>
          <w:ilvl w:val="0"/>
          <w:numId w:val="13"/>
        </w:numPr>
      </w:pPr>
      <w:r>
        <w:t>Een</w:t>
      </w:r>
      <w:r w:rsidR="00BD2720" w:rsidRPr="00BD2720">
        <w:t xml:space="preserve"> </w:t>
      </w:r>
      <w:r w:rsidR="00BD2720">
        <w:t>webpage</w:t>
      </w:r>
      <w:r w:rsidR="00BD2720">
        <w:t xml:space="preserve"> </w:t>
      </w:r>
      <w:r>
        <w:t xml:space="preserve">type </w:t>
      </w:r>
      <w:proofErr w:type="spellStart"/>
      <w:r w:rsidR="007F726A">
        <w:t>E</w:t>
      </w:r>
      <w:r>
        <w:t>,</w:t>
      </w:r>
      <w:r w:rsidR="00464643">
        <w:t>about</w:t>
      </w:r>
      <w:proofErr w:type="spellEnd"/>
      <w:r w:rsidR="00464643">
        <w:t xml:space="preserve"> </w:t>
      </w:r>
      <w:proofErr w:type="spellStart"/>
      <w:r w:rsidR="00464643">
        <w:t>us</w:t>
      </w:r>
      <w:proofErr w:type="spellEnd"/>
    </w:p>
    <w:p w14:paraId="3BC0C28B" w14:textId="79C01EA2" w:rsidR="00B57CC6" w:rsidRDefault="00B57CC6" w:rsidP="007F726A">
      <w:pPr>
        <w:pStyle w:val="Lijstalinea"/>
        <w:numPr>
          <w:ilvl w:val="0"/>
          <w:numId w:val="13"/>
        </w:numPr>
      </w:pPr>
      <w:r>
        <w:t xml:space="preserve">Een </w:t>
      </w:r>
      <w:r w:rsidR="00BD2720">
        <w:t>webpage</w:t>
      </w:r>
      <w:r w:rsidR="00BD2720">
        <w:t xml:space="preserve"> </w:t>
      </w:r>
      <w:r>
        <w:t xml:space="preserve">type </w:t>
      </w:r>
      <w:proofErr w:type="spellStart"/>
      <w:r w:rsidR="007F726A">
        <w:t>F</w:t>
      </w:r>
      <w:r>
        <w:t>,</w:t>
      </w:r>
      <w:r w:rsidR="00B642D1">
        <w:t>contact</w:t>
      </w:r>
      <w:proofErr w:type="spellEnd"/>
      <w:r w:rsidR="00B642D1">
        <w:t xml:space="preserve"> persoon</w:t>
      </w:r>
    </w:p>
    <w:p w14:paraId="079A9B74" w14:textId="77777777" w:rsidR="00E21023" w:rsidRDefault="00E21023" w:rsidP="00E21023">
      <w:pPr>
        <w:pStyle w:val="Lijstalinea"/>
        <w:numPr>
          <w:ilvl w:val="0"/>
          <w:numId w:val="13"/>
        </w:numPr>
      </w:pPr>
      <w:r>
        <w:t>Een presentatie van beide</w:t>
      </w:r>
      <w:r w:rsidR="009E3648">
        <w:t xml:space="preserve"> </w:t>
      </w:r>
      <w:r>
        <w:t>folders.</w:t>
      </w:r>
    </w:p>
    <w:sectPr w:rsidR="00E2102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403F" w14:textId="77777777" w:rsidR="00FB3EF7" w:rsidRDefault="00FB3EF7" w:rsidP="0046784F">
      <w:pPr>
        <w:spacing w:after="0" w:line="240" w:lineRule="auto"/>
      </w:pPr>
      <w:r>
        <w:separator/>
      </w:r>
    </w:p>
  </w:endnote>
  <w:endnote w:type="continuationSeparator" w:id="0">
    <w:p w14:paraId="585C898F" w14:textId="77777777" w:rsidR="00FB3EF7" w:rsidRDefault="00FB3EF7" w:rsidP="0046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F9F5" w14:textId="77777777" w:rsidR="0046784F" w:rsidRDefault="0046784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9287"/>
      <w:docPartObj>
        <w:docPartGallery w:val="Page Numbers (Bottom of Page)"/>
        <w:docPartUnique/>
      </w:docPartObj>
    </w:sdtPr>
    <w:sdtEndPr/>
    <w:sdtContent>
      <w:p w14:paraId="6C4FEC27" w14:textId="77777777" w:rsidR="0046784F" w:rsidRDefault="0046784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E11">
          <w:rPr>
            <w:noProof/>
          </w:rPr>
          <w:t>4</w:t>
        </w:r>
        <w:r>
          <w:fldChar w:fldCharType="end"/>
        </w:r>
      </w:p>
    </w:sdtContent>
  </w:sdt>
  <w:p w14:paraId="51238469" w14:textId="77777777" w:rsidR="0046784F" w:rsidRDefault="0046784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8208" w14:textId="77777777" w:rsidR="00FB3EF7" w:rsidRDefault="00FB3EF7" w:rsidP="0046784F">
      <w:pPr>
        <w:spacing w:after="0" w:line="240" w:lineRule="auto"/>
      </w:pPr>
      <w:r>
        <w:separator/>
      </w:r>
    </w:p>
  </w:footnote>
  <w:footnote w:type="continuationSeparator" w:id="0">
    <w:p w14:paraId="2CBFEC83" w14:textId="77777777" w:rsidR="00FB3EF7" w:rsidRDefault="00FB3EF7" w:rsidP="0046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0972" w14:textId="77777777" w:rsidR="0046784F" w:rsidRDefault="0046784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5C3D" w14:textId="77777777" w:rsidR="0046784F" w:rsidRDefault="0046784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A6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A7B7F"/>
    <w:multiLevelType w:val="hybridMultilevel"/>
    <w:tmpl w:val="5B38D55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4632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1427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732B9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493D26"/>
    <w:multiLevelType w:val="multilevel"/>
    <w:tmpl w:val="16786A1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8A21A5"/>
    <w:multiLevelType w:val="hybridMultilevel"/>
    <w:tmpl w:val="DAB0290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AE4414"/>
    <w:multiLevelType w:val="hybridMultilevel"/>
    <w:tmpl w:val="4AFAAFB4"/>
    <w:lvl w:ilvl="0" w:tplc="F56264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AE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A256C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0E6E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960B3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A25830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0E55881"/>
    <w:multiLevelType w:val="hybridMultilevel"/>
    <w:tmpl w:val="20B87B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46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D6"/>
    <w:rsid w:val="00036B8F"/>
    <w:rsid w:val="00084787"/>
    <w:rsid w:val="00085EBC"/>
    <w:rsid w:val="000D226D"/>
    <w:rsid w:val="00132CA6"/>
    <w:rsid w:val="00165F31"/>
    <w:rsid w:val="00184E56"/>
    <w:rsid w:val="001876CC"/>
    <w:rsid w:val="001B5029"/>
    <w:rsid w:val="001D2358"/>
    <w:rsid w:val="00295E0E"/>
    <w:rsid w:val="002E2BC9"/>
    <w:rsid w:val="00312F5E"/>
    <w:rsid w:val="00464643"/>
    <w:rsid w:val="0046784F"/>
    <w:rsid w:val="00477842"/>
    <w:rsid w:val="004A4B73"/>
    <w:rsid w:val="005104FF"/>
    <w:rsid w:val="00675683"/>
    <w:rsid w:val="006C4D15"/>
    <w:rsid w:val="006D5C8E"/>
    <w:rsid w:val="0070263B"/>
    <w:rsid w:val="007A2854"/>
    <w:rsid w:val="007C5B1A"/>
    <w:rsid w:val="007F726A"/>
    <w:rsid w:val="008F0725"/>
    <w:rsid w:val="008F6844"/>
    <w:rsid w:val="009405A2"/>
    <w:rsid w:val="00940CD6"/>
    <w:rsid w:val="009803CA"/>
    <w:rsid w:val="009E3648"/>
    <w:rsid w:val="00A147E4"/>
    <w:rsid w:val="00AA3EC4"/>
    <w:rsid w:val="00B2396B"/>
    <w:rsid w:val="00B5028C"/>
    <w:rsid w:val="00B5739B"/>
    <w:rsid w:val="00B57CC6"/>
    <w:rsid w:val="00B642D1"/>
    <w:rsid w:val="00BB55C4"/>
    <w:rsid w:val="00BD2720"/>
    <w:rsid w:val="00C34EF1"/>
    <w:rsid w:val="00C46527"/>
    <w:rsid w:val="00C57C40"/>
    <w:rsid w:val="00C851E8"/>
    <w:rsid w:val="00CF1641"/>
    <w:rsid w:val="00D02E11"/>
    <w:rsid w:val="00DB5C1F"/>
    <w:rsid w:val="00DE2D58"/>
    <w:rsid w:val="00E21023"/>
    <w:rsid w:val="00E25977"/>
    <w:rsid w:val="00ED0665"/>
    <w:rsid w:val="00F26A4A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1811"/>
  <w15:docId w15:val="{8F86D957-6501-40E9-AADF-A9246DF5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844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844"/>
    <w:pPr>
      <w:keepNext/>
      <w:keepLines/>
      <w:numPr>
        <w:ilvl w:val="1"/>
        <w:numId w:val="1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784F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784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784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784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784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784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784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A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4B7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F684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F6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F6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F68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84F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F684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F6844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84F"/>
  </w:style>
  <w:style w:type="paragraph" w:styleId="Voettekst">
    <w:name w:val="footer"/>
    <w:basedOn w:val="Standaard"/>
    <w:link w:val="VoettekstChar"/>
    <w:uiPriority w:val="99"/>
    <w:unhideWhenUsed/>
    <w:rsid w:val="00467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84F"/>
  </w:style>
  <w:style w:type="character" w:customStyle="1" w:styleId="Kop3Char">
    <w:name w:val="Kop 3 Char"/>
    <w:basedOn w:val="Standaardalinea-lettertype"/>
    <w:link w:val="Kop3"/>
    <w:uiPriority w:val="9"/>
    <w:semiHidden/>
    <w:rsid w:val="004678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78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78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7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78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7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en\Downloads\Sjabloon%20projectdossier%20(1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39945D27E234297857BBE59F2AAA5" ma:contentTypeVersion="6" ma:contentTypeDescription="Een nieuw document maken." ma:contentTypeScope="" ma:versionID="93d6379af834914631b4da06ed5c115d">
  <xsd:schema xmlns:xsd="http://www.w3.org/2001/XMLSchema" xmlns:xs="http://www.w3.org/2001/XMLSchema" xmlns:p="http://schemas.microsoft.com/office/2006/metadata/properties" xmlns:ns2="a2c5bbff-c578-45dc-b6d4-b6843155b4a8" targetNamespace="http://schemas.microsoft.com/office/2006/metadata/properties" ma:root="true" ma:fieldsID="8bd096b4c8c92e56e8b52f80e138a551" ns2:_="">
    <xsd:import namespace="a2c5bbff-c578-45dc-b6d4-b6843155b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5bbff-c578-45dc-b6d4-b6843155b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A05F6-046E-44E6-871F-313126092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CA7C5B-283A-4BBF-A480-41C3EF667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c5bbff-c578-45dc-b6d4-b6843155b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B062C-D517-4FFB-92AC-66680162E1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A7EEB-449D-4D8F-8C1F-296AC93908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projectdossier (1)</Template>
  <TotalTime>47</TotalTime>
  <Pages>8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cihat bilen</dc:creator>
  <cp:lastModifiedBy>cihat bilen</cp:lastModifiedBy>
  <cp:revision>28</cp:revision>
  <dcterms:created xsi:type="dcterms:W3CDTF">2021-11-18T07:47:00Z</dcterms:created>
  <dcterms:modified xsi:type="dcterms:W3CDTF">2021-11-18T08:34:00Z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0x010100EB239945D27E234297857BBE59F2AAA5</vt:lpwstr>
  </property>
</Properties>
</file>